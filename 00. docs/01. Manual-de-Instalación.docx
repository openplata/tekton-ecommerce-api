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8B7B" w14:textId="77777777" w:rsidR="006679F5" w:rsidRPr="008B5CAA" w:rsidRDefault="006679F5" w:rsidP="006679F5">
      <w:pPr>
        <w:ind w:left="708" w:hanging="708"/>
        <w:rPr>
          <w:rFonts w:ascii="Cambria" w:hAnsi="Cambria" w:cs="Arial"/>
          <w:b/>
          <w:szCs w:val="20"/>
          <w:u w:val="single"/>
        </w:rPr>
      </w:pPr>
      <w:bookmarkStart w:id="0" w:name="_Toc126401271"/>
      <w:bookmarkStart w:id="1" w:name="_Toc175022955"/>
    </w:p>
    <w:p w14:paraId="40A9AB80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482521B8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538B6FFA" w14:textId="4FCBE77E" w:rsidR="006679F5" w:rsidRPr="008B5CAA" w:rsidRDefault="006679F5" w:rsidP="006679F5">
      <w:pPr>
        <w:jc w:val="center"/>
        <w:rPr>
          <w:rFonts w:ascii="Cambria" w:hAnsi="Cambria" w:cs="Arial"/>
          <w:szCs w:val="20"/>
        </w:rPr>
      </w:pPr>
    </w:p>
    <w:p w14:paraId="2753A562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4EFC7917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46BE550D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0ED1AA91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1C894429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5908974F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39A1974D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07364A81" w14:textId="77777777" w:rsidR="006679F5" w:rsidRPr="006F496A" w:rsidRDefault="006679F5" w:rsidP="006679F5">
      <w:pPr>
        <w:jc w:val="center"/>
        <w:rPr>
          <w:rFonts w:ascii="Cambria" w:hAnsi="Cambria" w:cs="Calibri"/>
          <w:bCs/>
          <w:sz w:val="40"/>
          <w:szCs w:val="40"/>
        </w:rPr>
      </w:pPr>
    </w:p>
    <w:p w14:paraId="48D4EF0F" w14:textId="77777777" w:rsidR="006679F5" w:rsidRPr="006F496A" w:rsidRDefault="006679F5" w:rsidP="006679F5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eastAsia="es-P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140AB69" wp14:editId="08FCC1E0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B443D1" id="Line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hg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"/>
            </w:pict>
          </mc:Fallback>
        </mc:AlternateContent>
      </w:r>
    </w:p>
    <w:p w14:paraId="2BE3F522" w14:textId="77777777" w:rsidR="006679F5" w:rsidRPr="006F496A" w:rsidRDefault="006679F5" w:rsidP="006679F5">
      <w:pPr>
        <w:jc w:val="center"/>
        <w:rPr>
          <w:rFonts w:ascii="Cambria" w:hAnsi="Cambria"/>
          <w:sz w:val="40"/>
          <w:szCs w:val="40"/>
        </w:rPr>
      </w:pPr>
      <w:r w:rsidRPr="006F496A">
        <w:rPr>
          <w:rFonts w:ascii="Cambria" w:hAnsi="Cambria"/>
          <w:sz w:val="40"/>
          <w:szCs w:val="40"/>
        </w:rPr>
        <w:t>Proyecto</w:t>
      </w:r>
    </w:p>
    <w:p w14:paraId="633FD54B" w14:textId="4709570F" w:rsidR="006679F5" w:rsidRPr="006F496A" w:rsidRDefault="005B79B7" w:rsidP="006679F5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TEKTON </w:t>
      </w:r>
      <w:proofErr w:type="spellStart"/>
      <w:r>
        <w:rPr>
          <w:rFonts w:ascii="Cambria" w:hAnsi="Cambria"/>
          <w:sz w:val="40"/>
          <w:szCs w:val="40"/>
        </w:rPr>
        <w:t>EComerce</w:t>
      </w:r>
      <w:proofErr w:type="spellEnd"/>
    </w:p>
    <w:p w14:paraId="22E68413" w14:textId="77777777" w:rsidR="006679F5" w:rsidRPr="006F496A" w:rsidRDefault="006679F5" w:rsidP="006679F5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eastAsia="es-P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A662F9" wp14:editId="012FD7EE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DACCF9" id="Line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+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"/>
            </w:pict>
          </mc:Fallback>
        </mc:AlternateContent>
      </w:r>
    </w:p>
    <w:p w14:paraId="0065A0FA" w14:textId="77777777" w:rsidR="006679F5" w:rsidRPr="006F496A" w:rsidRDefault="006679F5" w:rsidP="006679F5">
      <w:pPr>
        <w:jc w:val="center"/>
        <w:rPr>
          <w:rFonts w:ascii="Cambria" w:hAnsi="Cambria"/>
          <w:sz w:val="40"/>
          <w:szCs w:val="40"/>
        </w:rPr>
      </w:pPr>
      <w:r w:rsidRPr="006F496A">
        <w:rPr>
          <w:rFonts w:ascii="Cambria" w:hAnsi="Cambria"/>
          <w:sz w:val="40"/>
          <w:szCs w:val="40"/>
        </w:rPr>
        <w:t>Manual de Instalación</w:t>
      </w:r>
    </w:p>
    <w:p w14:paraId="55DD42A7" w14:textId="77777777" w:rsidR="006679F5" w:rsidRPr="008B5CAA" w:rsidRDefault="006679F5" w:rsidP="006679F5">
      <w:pPr>
        <w:jc w:val="center"/>
        <w:rPr>
          <w:rFonts w:ascii="Cambria" w:hAnsi="Cambria"/>
          <w:szCs w:val="20"/>
        </w:rPr>
      </w:pPr>
      <w:r>
        <w:rPr>
          <w:rFonts w:ascii="Cambria" w:hAnsi="Cambria"/>
          <w:noProof/>
          <w:szCs w:val="20"/>
          <w:lang w:eastAsia="es-P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37B8766" wp14:editId="550627E6">
                <wp:simplePos x="0" y="0"/>
                <wp:positionH relativeFrom="column">
                  <wp:posOffset>228600</wp:posOffset>
                </wp:positionH>
                <wp:positionV relativeFrom="paragraph">
                  <wp:posOffset>155574</wp:posOffset>
                </wp:positionV>
                <wp:extent cx="5372100" cy="0"/>
                <wp:effectExtent l="0" t="0" r="19050" b="190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1F3AD55" id="Line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2.25pt" to="44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ln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NQ2d64woIqNTWhtroSb2aZ02/O6R01RK155Hh29lAWhYykncpYeMM4O/6L5pBDDl4Hdt0&#10;amwXIKEB6BTVON/U4CePKBxOHx4nW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"/>
            </w:pict>
          </mc:Fallback>
        </mc:AlternateContent>
      </w:r>
    </w:p>
    <w:p w14:paraId="2452E47A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1B13DC16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63EF0192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631C261D" w14:textId="77777777" w:rsidR="006679F5" w:rsidRPr="008B5CAA" w:rsidRDefault="006679F5" w:rsidP="006679F5">
      <w:pPr>
        <w:rPr>
          <w:rFonts w:ascii="Cambria" w:hAnsi="Cambria" w:cs="Arial"/>
          <w:szCs w:val="20"/>
        </w:rPr>
      </w:pPr>
    </w:p>
    <w:p w14:paraId="49EF0BD7" w14:textId="77777777" w:rsidR="006679F5" w:rsidRPr="008B5CAA" w:rsidRDefault="006679F5" w:rsidP="006679F5">
      <w:pPr>
        <w:jc w:val="center"/>
        <w:rPr>
          <w:rFonts w:ascii="Cambria" w:hAnsi="Cambria" w:cs="Arial"/>
          <w:b/>
          <w:szCs w:val="20"/>
        </w:rPr>
      </w:pPr>
      <w:r w:rsidRPr="008B5CAA">
        <w:rPr>
          <w:rFonts w:ascii="Cambria" w:hAnsi="Cambria" w:cs="Arial"/>
          <w:b/>
          <w:szCs w:val="20"/>
        </w:rPr>
        <w:br w:type="page"/>
      </w:r>
    </w:p>
    <w:p w14:paraId="72A600C2" w14:textId="77777777" w:rsidR="006679F5" w:rsidRPr="008B5CAA" w:rsidRDefault="006679F5" w:rsidP="006679F5">
      <w:pPr>
        <w:jc w:val="center"/>
        <w:rPr>
          <w:rFonts w:ascii="Cambria" w:hAnsi="Cambria" w:cs="Arial"/>
          <w:b/>
          <w:szCs w:val="20"/>
        </w:rPr>
      </w:pPr>
    </w:p>
    <w:p w14:paraId="65780185" w14:textId="77777777" w:rsidR="006679F5" w:rsidRPr="005B79B7" w:rsidRDefault="006679F5" w:rsidP="006679F5">
      <w:pPr>
        <w:jc w:val="center"/>
        <w:rPr>
          <w:rFonts w:cs="Arial"/>
          <w:b/>
          <w:szCs w:val="20"/>
        </w:rPr>
      </w:pPr>
    </w:p>
    <w:p w14:paraId="47DF2CA6" w14:textId="77777777" w:rsidR="006679F5" w:rsidRPr="005B79B7" w:rsidRDefault="006679F5" w:rsidP="006679F5">
      <w:pPr>
        <w:pStyle w:val="Ttulo4"/>
        <w:spacing w:before="240" w:after="60" w:line="240" w:lineRule="atLeast"/>
        <w:ind w:right="720"/>
        <w:rPr>
          <w:rFonts w:cs="Arial"/>
          <w:sz w:val="28"/>
          <w:szCs w:val="28"/>
          <w:u w:val="none"/>
          <w:lang w:eastAsia="en-US"/>
        </w:rPr>
      </w:pPr>
      <w:r w:rsidRPr="005B79B7">
        <w:rPr>
          <w:rFonts w:cs="Arial"/>
          <w:sz w:val="28"/>
          <w:szCs w:val="28"/>
          <w:u w:val="none"/>
          <w:lang w:eastAsia="en-US"/>
        </w:rPr>
        <w:t>Identificación del documento</w:t>
      </w:r>
    </w:p>
    <w:p w14:paraId="57C0B445" w14:textId="77777777" w:rsidR="006679F5" w:rsidRPr="005B79B7" w:rsidRDefault="006679F5" w:rsidP="006679F5">
      <w:pPr>
        <w:jc w:val="center"/>
        <w:rPr>
          <w:rFonts w:cs="Arial"/>
          <w:b/>
          <w:szCs w:val="20"/>
        </w:rPr>
      </w:pPr>
    </w:p>
    <w:tbl>
      <w:tblPr>
        <w:tblpPr w:leftFromText="141" w:rightFromText="141" w:vertAnchor="text" w:horzAnchor="margin" w:tblpXSpec="center" w:tblpY="115"/>
        <w:tblW w:w="9464" w:type="dxa"/>
        <w:tblLayout w:type="fixed"/>
        <w:tblLook w:val="01E0" w:firstRow="1" w:lastRow="1" w:firstColumn="1" w:lastColumn="1" w:noHBand="0" w:noVBand="0"/>
      </w:tblPr>
      <w:tblGrid>
        <w:gridCol w:w="1400"/>
        <w:gridCol w:w="2394"/>
        <w:gridCol w:w="2410"/>
        <w:gridCol w:w="1417"/>
        <w:gridCol w:w="1843"/>
      </w:tblGrid>
      <w:tr w:rsidR="006679F5" w:rsidRPr="005B79B7" w14:paraId="69D51E12" w14:textId="77777777" w:rsidTr="0040332A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6D09E59" w14:textId="77777777" w:rsidR="006679F5" w:rsidRPr="005B79B7" w:rsidRDefault="006679F5" w:rsidP="0040332A">
            <w:pPr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Ítem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5C5789A8" w14:textId="77777777" w:rsidR="006679F5" w:rsidRPr="005B79B7" w:rsidRDefault="006679F5" w:rsidP="0040332A">
            <w:pPr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548DD41" w14:textId="77777777" w:rsidR="006679F5" w:rsidRPr="005B79B7" w:rsidRDefault="006679F5" w:rsidP="0040332A">
            <w:pPr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Cargo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775CDDAD" w14:textId="77777777" w:rsidR="006679F5" w:rsidRPr="005B79B7" w:rsidRDefault="006679F5" w:rsidP="0040332A">
            <w:pPr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0B13899" w14:textId="77777777" w:rsidR="006679F5" w:rsidRPr="005B79B7" w:rsidRDefault="006679F5" w:rsidP="0040332A">
            <w:pPr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Firma</w:t>
            </w:r>
          </w:p>
        </w:tc>
      </w:tr>
      <w:tr w:rsidR="006679F5" w:rsidRPr="005B79B7" w14:paraId="66D15703" w14:textId="77777777" w:rsidTr="0040332A"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F863C" w14:textId="77777777" w:rsidR="006679F5" w:rsidRPr="005B79B7" w:rsidRDefault="006679F5" w:rsidP="0040332A">
            <w:pPr>
              <w:ind w:right="50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Elaboración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2FD82A4" w14:textId="2A0CD6FE" w:rsidR="006679F5" w:rsidRPr="005B79B7" w:rsidRDefault="005B79B7" w:rsidP="0040332A">
            <w:pPr>
              <w:ind w:right="34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Juan Carlos Casiano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899510" w14:textId="5EE950E3" w:rsidR="006679F5" w:rsidRPr="005B79B7" w:rsidRDefault="005B79B7" w:rsidP="0040332A">
            <w:pPr>
              <w:ind w:right="34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Analista Senior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28453B" w14:textId="5A03A41C" w:rsidR="006679F5" w:rsidRPr="005B79B7" w:rsidRDefault="005B79B7" w:rsidP="0040332A">
            <w:pPr>
              <w:ind w:left="35" w:right="33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20/03/2024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F4A7AD" w14:textId="77777777" w:rsidR="006679F5" w:rsidRPr="005B79B7" w:rsidRDefault="006679F5" w:rsidP="0040332A">
            <w:pPr>
              <w:ind w:left="35"/>
              <w:rPr>
                <w:rFonts w:cs="Arial"/>
                <w:color w:val="0000FF"/>
                <w:szCs w:val="20"/>
              </w:rPr>
            </w:pPr>
          </w:p>
        </w:tc>
      </w:tr>
    </w:tbl>
    <w:p w14:paraId="31347E83" w14:textId="77777777" w:rsidR="006679F5" w:rsidRPr="005B79B7" w:rsidRDefault="006679F5" w:rsidP="006679F5">
      <w:pPr>
        <w:jc w:val="center"/>
        <w:rPr>
          <w:rFonts w:cs="Arial"/>
          <w:b/>
          <w:szCs w:val="20"/>
        </w:rPr>
      </w:pPr>
    </w:p>
    <w:p w14:paraId="45E6366A" w14:textId="77777777" w:rsidR="006679F5" w:rsidRPr="005B79B7" w:rsidRDefault="006679F5" w:rsidP="006679F5">
      <w:pPr>
        <w:rPr>
          <w:rFonts w:cs="Arial"/>
          <w:b/>
          <w:szCs w:val="20"/>
        </w:rPr>
      </w:pPr>
    </w:p>
    <w:p w14:paraId="2BC25DA5" w14:textId="77777777" w:rsidR="006679F5" w:rsidRPr="005B79B7" w:rsidRDefault="006679F5" w:rsidP="006679F5">
      <w:pPr>
        <w:jc w:val="center"/>
        <w:rPr>
          <w:rFonts w:cs="Arial"/>
          <w:b/>
          <w:szCs w:val="20"/>
        </w:rPr>
      </w:pPr>
    </w:p>
    <w:p w14:paraId="5A8F5450" w14:textId="77777777" w:rsidR="006679F5" w:rsidRPr="005B79B7" w:rsidRDefault="006679F5" w:rsidP="006679F5">
      <w:pPr>
        <w:pStyle w:val="Ttulo4"/>
        <w:spacing w:before="240" w:after="60" w:line="240" w:lineRule="atLeast"/>
        <w:ind w:right="720"/>
        <w:rPr>
          <w:rFonts w:cs="Arial"/>
          <w:sz w:val="28"/>
          <w:szCs w:val="28"/>
          <w:u w:val="none"/>
          <w:lang w:eastAsia="en-US"/>
        </w:rPr>
      </w:pPr>
      <w:r w:rsidRPr="005B79B7">
        <w:rPr>
          <w:rFonts w:cs="Arial"/>
          <w:sz w:val="28"/>
          <w:szCs w:val="28"/>
          <w:u w:val="none"/>
          <w:lang w:eastAsia="en-US"/>
        </w:rPr>
        <w:t>Historial de cambios</w:t>
      </w:r>
    </w:p>
    <w:p w14:paraId="47A264F1" w14:textId="77777777" w:rsidR="006679F5" w:rsidRPr="005B79B7" w:rsidRDefault="006679F5" w:rsidP="006679F5">
      <w:pPr>
        <w:jc w:val="both"/>
        <w:rPr>
          <w:rFonts w:cs="Arial"/>
          <w:b/>
          <w:szCs w:val="20"/>
        </w:rPr>
      </w:pPr>
    </w:p>
    <w:tbl>
      <w:tblPr>
        <w:tblpPr w:leftFromText="141" w:rightFromText="141" w:vertAnchor="text" w:horzAnchor="margin" w:tblpXSpec="center" w:tblpY="115"/>
        <w:tblW w:w="4166" w:type="pct"/>
        <w:tblLayout w:type="fixed"/>
        <w:tblLook w:val="01E0" w:firstRow="1" w:lastRow="1" w:firstColumn="1" w:lastColumn="1" w:noHBand="0" w:noVBand="0"/>
      </w:tblPr>
      <w:tblGrid>
        <w:gridCol w:w="1492"/>
        <w:gridCol w:w="2231"/>
        <w:gridCol w:w="2488"/>
        <w:gridCol w:w="1349"/>
      </w:tblGrid>
      <w:tr w:rsidR="006679F5" w:rsidRPr="005B79B7" w14:paraId="3EFA8611" w14:textId="77777777" w:rsidTr="0040332A">
        <w:trPr>
          <w:trHeight w:val="422"/>
        </w:trPr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C075043" w14:textId="77777777" w:rsidR="006679F5" w:rsidRPr="005B79B7" w:rsidRDefault="006679F5" w:rsidP="0040332A">
            <w:pPr>
              <w:spacing w:line="276" w:lineRule="auto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Versión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7F9EE497" w14:textId="77777777" w:rsidR="006679F5" w:rsidRPr="005B79B7" w:rsidRDefault="006679F5" w:rsidP="0040332A">
            <w:pPr>
              <w:spacing w:line="276" w:lineRule="auto"/>
              <w:ind w:right="26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Autor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DB47549" w14:textId="77777777" w:rsidR="006679F5" w:rsidRPr="005B79B7" w:rsidRDefault="006679F5" w:rsidP="0040332A">
            <w:pPr>
              <w:spacing w:line="276" w:lineRule="auto"/>
              <w:ind w:left="242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Descripción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5F0431E2" w14:textId="77777777" w:rsidR="006679F5" w:rsidRPr="005B79B7" w:rsidRDefault="006679F5" w:rsidP="0040332A">
            <w:pPr>
              <w:spacing w:line="276" w:lineRule="auto"/>
              <w:ind w:right="18"/>
              <w:rPr>
                <w:rFonts w:cs="Arial"/>
                <w:szCs w:val="20"/>
              </w:rPr>
            </w:pPr>
            <w:r w:rsidRPr="005B79B7">
              <w:rPr>
                <w:rFonts w:cs="Arial"/>
                <w:szCs w:val="20"/>
              </w:rPr>
              <w:t>Fecha</w:t>
            </w:r>
          </w:p>
        </w:tc>
      </w:tr>
      <w:tr w:rsidR="006679F5" w:rsidRPr="005B79B7" w14:paraId="6FB5EFB6" w14:textId="77777777" w:rsidTr="0040332A">
        <w:trPr>
          <w:trHeight w:val="422"/>
        </w:trPr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F60149" w14:textId="77777777" w:rsidR="006679F5" w:rsidRPr="005B79B7" w:rsidRDefault="006679F5" w:rsidP="0040332A">
            <w:pPr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9C0F76" w14:textId="77777777" w:rsidR="006679F5" w:rsidRPr="005B79B7" w:rsidRDefault="006679F5" w:rsidP="0040332A">
            <w:pPr>
              <w:spacing w:line="276" w:lineRule="auto"/>
              <w:ind w:right="26"/>
              <w:rPr>
                <w:rFonts w:cs="Arial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09CF59" w14:textId="77777777" w:rsidR="006679F5" w:rsidRPr="005B79B7" w:rsidRDefault="006679F5" w:rsidP="0040332A">
            <w:pPr>
              <w:spacing w:line="276" w:lineRule="auto"/>
              <w:ind w:left="242"/>
              <w:rPr>
                <w:rFonts w:cs="Arial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46CFC" w14:textId="77777777" w:rsidR="006679F5" w:rsidRPr="005B79B7" w:rsidRDefault="006679F5" w:rsidP="0040332A">
            <w:pPr>
              <w:spacing w:line="276" w:lineRule="auto"/>
              <w:ind w:right="18"/>
              <w:rPr>
                <w:rFonts w:cs="Arial"/>
                <w:szCs w:val="20"/>
              </w:rPr>
            </w:pPr>
          </w:p>
        </w:tc>
      </w:tr>
      <w:tr w:rsidR="006679F5" w:rsidRPr="005B79B7" w14:paraId="7FAECBC6" w14:textId="77777777" w:rsidTr="0040332A"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BA1619" w14:textId="77777777" w:rsidR="006679F5" w:rsidRPr="005B79B7" w:rsidRDefault="006679F5" w:rsidP="0040332A">
            <w:pPr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AEE9606" w14:textId="77777777" w:rsidR="006679F5" w:rsidRPr="005B79B7" w:rsidRDefault="006679F5" w:rsidP="0040332A">
            <w:pPr>
              <w:spacing w:line="276" w:lineRule="auto"/>
              <w:ind w:right="34"/>
              <w:rPr>
                <w:rFonts w:cs="Arial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FE2EF5" w14:textId="77777777" w:rsidR="006679F5" w:rsidRPr="005B79B7" w:rsidRDefault="006679F5" w:rsidP="0040332A">
            <w:pPr>
              <w:spacing w:line="276" w:lineRule="auto"/>
              <w:ind w:right="80"/>
              <w:rPr>
                <w:rFonts w:cs="Arial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5C517B" w14:textId="77777777" w:rsidR="006679F5" w:rsidRPr="005B79B7" w:rsidRDefault="006679F5" w:rsidP="0040332A">
            <w:pPr>
              <w:spacing w:line="276" w:lineRule="auto"/>
              <w:ind w:right="33"/>
              <w:rPr>
                <w:rFonts w:cs="Arial"/>
                <w:szCs w:val="20"/>
              </w:rPr>
            </w:pPr>
          </w:p>
        </w:tc>
      </w:tr>
    </w:tbl>
    <w:p w14:paraId="6FCC60F0" w14:textId="77777777" w:rsidR="006679F5" w:rsidRPr="005B79B7" w:rsidRDefault="006679F5" w:rsidP="006679F5">
      <w:pPr>
        <w:jc w:val="both"/>
        <w:rPr>
          <w:rFonts w:cs="Arial"/>
          <w:b/>
          <w:szCs w:val="20"/>
        </w:rPr>
      </w:pPr>
    </w:p>
    <w:p w14:paraId="0EAFDAB1" w14:textId="77777777" w:rsidR="006679F5" w:rsidRPr="005B79B7" w:rsidRDefault="006679F5" w:rsidP="006679F5">
      <w:pPr>
        <w:rPr>
          <w:rFonts w:cs="Arial"/>
          <w:b/>
          <w:bCs/>
          <w:szCs w:val="20"/>
        </w:rPr>
      </w:pPr>
    </w:p>
    <w:p w14:paraId="0B656363" w14:textId="77777777" w:rsidR="006679F5" w:rsidRPr="005B79B7" w:rsidRDefault="006679F5" w:rsidP="006679F5">
      <w:pPr>
        <w:pStyle w:val="Textoindependiente"/>
        <w:jc w:val="center"/>
        <w:rPr>
          <w:rFonts w:cs="Arial"/>
          <w:b/>
          <w:szCs w:val="20"/>
          <w:u w:val="single"/>
        </w:rPr>
      </w:pPr>
    </w:p>
    <w:p w14:paraId="4BA29173" w14:textId="77777777" w:rsidR="006679F5" w:rsidRPr="005B79B7" w:rsidRDefault="006679F5" w:rsidP="006679F5">
      <w:pPr>
        <w:jc w:val="center"/>
        <w:rPr>
          <w:rFonts w:cs="Arial"/>
          <w:b/>
          <w:szCs w:val="20"/>
        </w:rPr>
      </w:pPr>
      <w:r w:rsidRPr="005B79B7">
        <w:rPr>
          <w:rFonts w:cs="Arial"/>
          <w:b/>
          <w:szCs w:val="20"/>
        </w:rPr>
        <w:br w:type="page"/>
      </w:r>
    </w:p>
    <w:p w14:paraId="36B2C35E" w14:textId="77777777" w:rsidR="006679F5" w:rsidRPr="005B79B7" w:rsidRDefault="006679F5" w:rsidP="006679F5">
      <w:pPr>
        <w:rPr>
          <w:rFonts w:eastAsia="MS Mincho" w:cs="Arial"/>
          <w:b/>
          <w:szCs w:val="20"/>
          <w:lang w:eastAsia="en-US"/>
        </w:rPr>
      </w:pPr>
      <w:bookmarkStart w:id="2" w:name="_Toc88719514"/>
      <w:bookmarkStart w:id="3" w:name="_Toc88719556"/>
      <w:r w:rsidRPr="005B79B7">
        <w:rPr>
          <w:rFonts w:eastAsia="MS Mincho" w:cs="Arial"/>
          <w:b/>
          <w:szCs w:val="20"/>
          <w:lang w:eastAsia="en-US"/>
        </w:rPr>
        <w:lastRenderedPageBreak/>
        <w:t>Contenidos</w:t>
      </w:r>
      <w:bookmarkEnd w:id="2"/>
      <w:bookmarkEnd w:id="3"/>
    </w:p>
    <w:p w14:paraId="02FDB7C8" w14:textId="77777777" w:rsidR="006679F5" w:rsidRPr="005B79B7" w:rsidRDefault="006679F5" w:rsidP="006679F5">
      <w:pPr>
        <w:rPr>
          <w:rFonts w:eastAsia="MS Mincho" w:cs="Arial"/>
          <w:b/>
          <w:szCs w:val="20"/>
          <w:lang w:eastAsia="en-US"/>
        </w:rPr>
      </w:pPr>
    </w:p>
    <w:p w14:paraId="2B56AAFA" w14:textId="32EA37C8" w:rsidR="002D1A08" w:rsidRDefault="006679F5">
      <w:pPr>
        <w:pStyle w:val="TDC1"/>
        <w:tabs>
          <w:tab w:val="left" w:pos="432"/>
          <w:tab w:val="right" w:leader="dot" w:pos="906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PE"/>
        </w:rPr>
      </w:pPr>
      <w:r w:rsidRPr="005B79B7">
        <w:rPr>
          <w:rFonts w:ascii="Arial" w:hAnsi="Arial" w:cs="Arial"/>
        </w:rPr>
        <w:fldChar w:fldCharType="begin"/>
      </w:r>
      <w:r w:rsidRPr="005B79B7">
        <w:rPr>
          <w:rFonts w:ascii="Arial" w:hAnsi="Arial" w:cs="Arial"/>
        </w:rPr>
        <w:instrText xml:space="preserve"> TOC \o "1-3" \h \z \u </w:instrText>
      </w:r>
      <w:r w:rsidRPr="005B79B7">
        <w:rPr>
          <w:rFonts w:ascii="Arial" w:hAnsi="Arial" w:cs="Arial"/>
        </w:rPr>
        <w:fldChar w:fldCharType="separate"/>
      </w:r>
      <w:hyperlink w:anchor="_Toc161916193" w:history="1">
        <w:r w:rsidR="002D1A08" w:rsidRPr="00F75713">
          <w:rPr>
            <w:rStyle w:val="Hipervnculo"/>
            <w:noProof/>
          </w:rPr>
          <w:t>1</w:t>
        </w:r>
        <w:r w:rsidR="002D1A0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Introducción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_Toc161916193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3</w:t>
        </w:r>
        <w:r w:rsidR="002D1A08">
          <w:rPr>
            <w:noProof/>
            <w:webHidden/>
          </w:rPr>
          <w:fldChar w:fldCharType="end"/>
        </w:r>
      </w:hyperlink>
    </w:p>
    <w:p w14:paraId="36EA0DCA" w14:textId="0733650C" w:rsidR="002D1A08" w:rsidRDefault="00D762B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61916194" w:history="1">
        <w:r w:rsidR="002D1A08" w:rsidRPr="00F75713">
          <w:rPr>
            <w:rStyle w:val="Hipervnculo"/>
            <w:noProof/>
          </w:rPr>
          <w:t>1.1</w:t>
        </w:r>
        <w:r w:rsidR="002D1A08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Objetivo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_Toc161916194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4</w:t>
        </w:r>
        <w:r w:rsidR="002D1A08">
          <w:rPr>
            <w:noProof/>
            <w:webHidden/>
          </w:rPr>
          <w:fldChar w:fldCharType="end"/>
        </w:r>
      </w:hyperlink>
    </w:p>
    <w:p w14:paraId="4C1FD779" w14:textId="72E7AD5B" w:rsidR="002D1A08" w:rsidRDefault="00D762B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61916195" w:history="1">
        <w:r w:rsidR="002D1A08" w:rsidRPr="00F75713">
          <w:rPr>
            <w:rStyle w:val="Hipervnculo"/>
            <w:noProof/>
          </w:rPr>
          <w:t>1.2</w:t>
        </w:r>
        <w:r w:rsidR="002D1A08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Alcance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_Toc161916195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4</w:t>
        </w:r>
        <w:r w:rsidR="002D1A08">
          <w:rPr>
            <w:noProof/>
            <w:webHidden/>
          </w:rPr>
          <w:fldChar w:fldCharType="end"/>
        </w:r>
      </w:hyperlink>
    </w:p>
    <w:p w14:paraId="7C9A15AB" w14:textId="12EB4F78" w:rsidR="002D1A08" w:rsidRDefault="00D762B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61916196" w:history="1">
        <w:r w:rsidR="002D1A08" w:rsidRPr="00F75713">
          <w:rPr>
            <w:rStyle w:val="Hipervnculo"/>
            <w:noProof/>
          </w:rPr>
          <w:t>1.3</w:t>
        </w:r>
        <w:r w:rsidR="002D1A08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Referencia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_Toc161916196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4</w:t>
        </w:r>
        <w:r w:rsidR="002D1A08">
          <w:rPr>
            <w:noProof/>
            <w:webHidden/>
          </w:rPr>
          <w:fldChar w:fldCharType="end"/>
        </w:r>
      </w:hyperlink>
    </w:p>
    <w:p w14:paraId="3E3E43B9" w14:textId="23EB0F4F" w:rsidR="002D1A08" w:rsidRDefault="00D762BE">
      <w:pPr>
        <w:pStyle w:val="TDC1"/>
        <w:tabs>
          <w:tab w:val="left" w:pos="432"/>
          <w:tab w:val="right" w:leader="dot" w:pos="906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PE"/>
        </w:rPr>
      </w:pPr>
      <w:hyperlink w:anchor="_Toc161916197" w:history="1">
        <w:r w:rsidR="002D1A08" w:rsidRPr="00F75713">
          <w:rPr>
            <w:rStyle w:val="Hipervnculo"/>
            <w:noProof/>
          </w:rPr>
          <w:t>2</w:t>
        </w:r>
        <w:r w:rsidR="002D1A0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Procedimiento de instalación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_Toc161916197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4</w:t>
        </w:r>
        <w:r w:rsidR="002D1A08">
          <w:rPr>
            <w:noProof/>
            <w:webHidden/>
          </w:rPr>
          <w:fldChar w:fldCharType="end"/>
        </w:r>
      </w:hyperlink>
    </w:p>
    <w:p w14:paraId="75B8DAC2" w14:textId="74218AD7" w:rsidR="002D1A08" w:rsidRDefault="00D762B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61916198" w:history="1">
        <w:r w:rsidR="002D1A08" w:rsidRPr="00F75713">
          <w:rPr>
            <w:rStyle w:val="Hipervnculo"/>
            <w:noProof/>
          </w:rPr>
          <w:t>2.1</w:t>
        </w:r>
        <w:r w:rsidR="002D1A08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Requisitos: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_Toc161916198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4</w:t>
        </w:r>
        <w:r w:rsidR="002D1A08">
          <w:rPr>
            <w:noProof/>
            <w:webHidden/>
          </w:rPr>
          <w:fldChar w:fldCharType="end"/>
        </w:r>
      </w:hyperlink>
    </w:p>
    <w:p w14:paraId="4FAD3A6A" w14:textId="5DFB596E" w:rsidR="002D1A08" w:rsidRDefault="00D762B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161916199" w:history="1">
        <w:r w:rsidR="002D1A08" w:rsidRPr="00F75713">
          <w:rPr>
            <w:rStyle w:val="Hipervnculo"/>
            <w:noProof/>
          </w:rPr>
          <w:t>2.2</w:t>
        </w:r>
        <w:r w:rsidR="002D1A08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D1A08" w:rsidRPr="00F75713">
          <w:rPr>
            <w:rStyle w:val="Hipervnculo"/>
            <w:noProof/>
          </w:rPr>
          <w:t>Publicación Database script, API:</w:t>
        </w:r>
        <w:r w:rsidR="002D1A08">
          <w:rPr>
            <w:noProof/>
            <w:webHidden/>
          </w:rPr>
          <w:tab/>
        </w:r>
        <w:r w:rsidR="002D1A08">
          <w:rPr>
            <w:noProof/>
            <w:webHidden/>
          </w:rPr>
          <w:fldChar w:fldCharType="begin"/>
        </w:r>
        <w:r w:rsidR="002D1A08">
          <w:rPr>
            <w:noProof/>
            <w:webHidden/>
          </w:rPr>
          <w:instrText xml:space="preserve"> PAGEREF _Toc161916199 \h </w:instrText>
        </w:r>
        <w:r w:rsidR="002D1A08">
          <w:rPr>
            <w:noProof/>
            <w:webHidden/>
          </w:rPr>
        </w:r>
        <w:r w:rsidR="002D1A08">
          <w:rPr>
            <w:noProof/>
            <w:webHidden/>
          </w:rPr>
          <w:fldChar w:fldCharType="separate"/>
        </w:r>
        <w:r w:rsidR="002D1A08">
          <w:rPr>
            <w:noProof/>
            <w:webHidden/>
          </w:rPr>
          <w:t>6</w:t>
        </w:r>
        <w:r w:rsidR="002D1A08">
          <w:rPr>
            <w:noProof/>
            <w:webHidden/>
          </w:rPr>
          <w:fldChar w:fldCharType="end"/>
        </w:r>
      </w:hyperlink>
    </w:p>
    <w:p w14:paraId="72F4B982" w14:textId="43A6CAC0" w:rsidR="006679F5" w:rsidRPr="005B79B7" w:rsidRDefault="006679F5" w:rsidP="006679F5">
      <w:pPr>
        <w:pStyle w:val="TDC1"/>
        <w:tabs>
          <w:tab w:val="left" w:pos="360"/>
          <w:tab w:val="right" w:leader="dot" w:pos="9063"/>
        </w:tabs>
        <w:rPr>
          <w:rFonts w:ascii="Arial" w:hAnsi="Arial" w:cs="Arial"/>
        </w:rPr>
      </w:pPr>
      <w:r w:rsidRPr="005B79B7">
        <w:rPr>
          <w:rFonts w:ascii="Arial" w:hAnsi="Arial" w:cs="Arial"/>
        </w:rPr>
        <w:fldChar w:fldCharType="end"/>
      </w:r>
    </w:p>
    <w:p w14:paraId="317DA4BE" w14:textId="77777777" w:rsidR="006679F5" w:rsidRPr="005B79B7" w:rsidRDefault="006679F5" w:rsidP="006679F5">
      <w:pPr>
        <w:pStyle w:val="TDC2"/>
        <w:rPr>
          <w:rFonts w:cs="Arial"/>
          <w:u w:val="single"/>
        </w:rPr>
      </w:pPr>
    </w:p>
    <w:p w14:paraId="3C25D1E2" w14:textId="77777777" w:rsidR="006679F5" w:rsidRPr="005B79B7" w:rsidRDefault="006679F5" w:rsidP="006679F5">
      <w:pPr>
        <w:pStyle w:val="TDC2"/>
        <w:rPr>
          <w:rFonts w:cs="Arial"/>
          <w:u w:val="single"/>
        </w:rPr>
      </w:pPr>
    </w:p>
    <w:p w14:paraId="11F1A22C" w14:textId="77777777" w:rsidR="006679F5" w:rsidRPr="005B79B7" w:rsidRDefault="006679F5" w:rsidP="006679F5">
      <w:pPr>
        <w:pStyle w:val="TDC2"/>
        <w:rPr>
          <w:rFonts w:cs="Arial"/>
          <w:u w:val="single"/>
        </w:rPr>
      </w:pPr>
    </w:p>
    <w:p w14:paraId="7DE72801" w14:textId="77777777" w:rsidR="006679F5" w:rsidRPr="005B79B7" w:rsidRDefault="006679F5" w:rsidP="006679F5">
      <w:pPr>
        <w:rPr>
          <w:rFonts w:cs="Arial"/>
          <w:szCs w:val="20"/>
          <w:u w:val="single"/>
        </w:rPr>
      </w:pPr>
    </w:p>
    <w:p w14:paraId="27F6AD25" w14:textId="77777777" w:rsidR="006679F5" w:rsidRPr="005B79B7" w:rsidRDefault="006679F5" w:rsidP="006679F5">
      <w:pPr>
        <w:rPr>
          <w:rFonts w:cs="Arial"/>
          <w:szCs w:val="20"/>
          <w:u w:val="single"/>
        </w:rPr>
      </w:pPr>
    </w:p>
    <w:p w14:paraId="3D5D24CE" w14:textId="77777777" w:rsidR="006679F5" w:rsidRPr="005B79B7" w:rsidRDefault="006679F5" w:rsidP="006679F5">
      <w:pPr>
        <w:rPr>
          <w:rFonts w:cs="Arial"/>
          <w:szCs w:val="20"/>
          <w:u w:val="single"/>
        </w:rPr>
      </w:pPr>
    </w:p>
    <w:bookmarkEnd w:id="0"/>
    <w:bookmarkEnd w:id="1"/>
    <w:p w14:paraId="3959CDCD" w14:textId="77777777" w:rsidR="006679F5" w:rsidRPr="005B79B7" w:rsidRDefault="006679F5" w:rsidP="006679F5">
      <w:pPr>
        <w:pStyle w:val="Ttulo1"/>
        <w:numPr>
          <w:ilvl w:val="0"/>
          <w:numId w:val="0"/>
        </w:numPr>
        <w:rPr>
          <w:sz w:val="20"/>
          <w:szCs w:val="20"/>
          <w:u w:val="single"/>
        </w:rPr>
      </w:pPr>
    </w:p>
    <w:p w14:paraId="4538F894" w14:textId="77777777" w:rsidR="006679F5" w:rsidRPr="005B79B7" w:rsidRDefault="006679F5" w:rsidP="006679F5">
      <w:pPr>
        <w:rPr>
          <w:rFonts w:cs="Arial"/>
          <w:szCs w:val="20"/>
        </w:rPr>
      </w:pPr>
    </w:p>
    <w:p w14:paraId="35A52E11" w14:textId="77777777" w:rsidR="006679F5" w:rsidRPr="005B79B7" w:rsidRDefault="006679F5" w:rsidP="006679F5">
      <w:pPr>
        <w:rPr>
          <w:rFonts w:cs="Arial"/>
          <w:szCs w:val="20"/>
        </w:rPr>
      </w:pPr>
    </w:p>
    <w:p w14:paraId="1CE51606" w14:textId="77777777" w:rsidR="006679F5" w:rsidRPr="005B79B7" w:rsidRDefault="006679F5" w:rsidP="006679F5">
      <w:pPr>
        <w:rPr>
          <w:rFonts w:cs="Arial"/>
          <w:szCs w:val="20"/>
        </w:rPr>
      </w:pPr>
    </w:p>
    <w:p w14:paraId="1B8AA179" w14:textId="77777777" w:rsidR="006679F5" w:rsidRPr="005B79B7" w:rsidRDefault="006679F5" w:rsidP="006679F5">
      <w:pPr>
        <w:rPr>
          <w:rFonts w:cs="Arial"/>
          <w:szCs w:val="20"/>
        </w:rPr>
      </w:pPr>
    </w:p>
    <w:p w14:paraId="306168C3" w14:textId="77777777" w:rsidR="006679F5" w:rsidRPr="005B79B7" w:rsidRDefault="006679F5" w:rsidP="006679F5">
      <w:pPr>
        <w:rPr>
          <w:rFonts w:cs="Arial"/>
          <w:szCs w:val="20"/>
        </w:rPr>
      </w:pPr>
    </w:p>
    <w:p w14:paraId="23FCD776" w14:textId="77777777" w:rsidR="006679F5" w:rsidRPr="005B79B7" w:rsidRDefault="006679F5" w:rsidP="006679F5">
      <w:pPr>
        <w:rPr>
          <w:rFonts w:cs="Arial"/>
          <w:szCs w:val="20"/>
        </w:rPr>
      </w:pPr>
    </w:p>
    <w:p w14:paraId="35E27C72" w14:textId="77777777" w:rsidR="006679F5" w:rsidRPr="005B79B7" w:rsidRDefault="006679F5" w:rsidP="006679F5">
      <w:pPr>
        <w:rPr>
          <w:rFonts w:cs="Arial"/>
          <w:szCs w:val="20"/>
        </w:rPr>
      </w:pPr>
    </w:p>
    <w:p w14:paraId="4CCCEC31" w14:textId="77777777" w:rsidR="006679F5" w:rsidRPr="005B79B7" w:rsidRDefault="006679F5" w:rsidP="006679F5">
      <w:pPr>
        <w:rPr>
          <w:rFonts w:cs="Arial"/>
          <w:szCs w:val="20"/>
        </w:rPr>
      </w:pPr>
    </w:p>
    <w:p w14:paraId="6C8DF847" w14:textId="77777777" w:rsidR="006679F5" w:rsidRPr="005B79B7" w:rsidRDefault="006679F5" w:rsidP="006679F5">
      <w:pPr>
        <w:rPr>
          <w:rFonts w:cs="Arial"/>
          <w:szCs w:val="20"/>
        </w:rPr>
      </w:pPr>
    </w:p>
    <w:p w14:paraId="1D7AABE3" w14:textId="77777777" w:rsidR="006679F5" w:rsidRPr="005B79B7" w:rsidRDefault="006679F5" w:rsidP="006679F5">
      <w:pPr>
        <w:rPr>
          <w:rFonts w:cs="Arial"/>
          <w:szCs w:val="20"/>
        </w:rPr>
      </w:pPr>
    </w:p>
    <w:p w14:paraId="0620F31E" w14:textId="77777777" w:rsidR="006679F5" w:rsidRPr="005B79B7" w:rsidRDefault="006679F5" w:rsidP="006679F5">
      <w:pPr>
        <w:rPr>
          <w:rFonts w:cs="Arial"/>
          <w:szCs w:val="20"/>
        </w:rPr>
      </w:pPr>
    </w:p>
    <w:p w14:paraId="391B7C99" w14:textId="77777777" w:rsidR="006679F5" w:rsidRPr="005B79B7" w:rsidRDefault="006679F5" w:rsidP="006679F5">
      <w:pPr>
        <w:rPr>
          <w:rFonts w:cs="Arial"/>
          <w:szCs w:val="20"/>
        </w:rPr>
      </w:pPr>
    </w:p>
    <w:p w14:paraId="6E87C3FC" w14:textId="77777777" w:rsidR="006679F5" w:rsidRPr="005B79B7" w:rsidRDefault="006679F5" w:rsidP="006679F5">
      <w:pPr>
        <w:rPr>
          <w:rFonts w:cs="Arial"/>
          <w:szCs w:val="20"/>
        </w:rPr>
      </w:pPr>
    </w:p>
    <w:p w14:paraId="6976828C" w14:textId="77777777" w:rsidR="006679F5" w:rsidRPr="005B79B7" w:rsidRDefault="006679F5" w:rsidP="006679F5">
      <w:pPr>
        <w:rPr>
          <w:rFonts w:cs="Arial"/>
          <w:szCs w:val="20"/>
        </w:rPr>
      </w:pPr>
    </w:p>
    <w:p w14:paraId="027B1333" w14:textId="77777777" w:rsidR="006679F5" w:rsidRPr="005B79B7" w:rsidRDefault="006679F5" w:rsidP="006679F5">
      <w:pPr>
        <w:rPr>
          <w:rFonts w:cs="Arial"/>
          <w:szCs w:val="20"/>
        </w:rPr>
      </w:pPr>
    </w:p>
    <w:p w14:paraId="469C32F1" w14:textId="77777777" w:rsidR="006679F5" w:rsidRPr="005B79B7" w:rsidRDefault="006679F5" w:rsidP="006679F5">
      <w:pPr>
        <w:rPr>
          <w:rFonts w:cs="Arial"/>
          <w:szCs w:val="20"/>
        </w:rPr>
      </w:pPr>
    </w:p>
    <w:p w14:paraId="715B0FDB" w14:textId="77777777" w:rsidR="006679F5" w:rsidRPr="005B79B7" w:rsidRDefault="006679F5" w:rsidP="006679F5">
      <w:pPr>
        <w:rPr>
          <w:rFonts w:cs="Arial"/>
          <w:szCs w:val="20"/>
        </w:rPr>
      </w:pPr>
    </w:p>
    <w:p w14:paraId="4D7C4044" w14:textId="77777777" w:rsidR="006679F5" w:rsidRPr="005B79B7" w:rsidRDefault="006679F5" w:rsidP="006679F5">
      <w:pPr>
        <w:rPr>
          <w:rFonts w:cs="Arial"/>
          <w:szCs w:val="20"/>
        </w:rPr>
      </w:pPr>
    </w:p>
    <w:p w14:paraId="32BA4659" w14:textId="77777777" w:rsidR="006679F5" w:rsidRPr="005B79B7" w:rsidRDefault="006679F5" w:rsidP="006679F5">
      <w:pPr>
        <w:rPr>
          <w:rFonts w:cs="Arial"/>
          <w:szCs w:val="20"/>
        </w:rPr>
      </w:pPr>
    </w:p>
    <w:p w14:paraId="2F298F69" w14:textId="77777777" w:rsidR="006679F5" w:rsidRPr="005B79B7" w:rsidRDefault="006679F5" w:rsidP="006679F5">
      <w:pPr>
        <w:rPr>
          <w:rFonts w:cs="Arial"/>
          <w:szCs w:val="20"/>
        </w:rPr>
      </w:pPr>
    </w:p>
    <w:p w14:paraId="686F8922" w14:textId="77777777" w:rsidR="006679F5" w:rsidRPr="005B79B7" w:rsidRDefault="006679F5" w:rsidP="006679F5">
      <w:pPr>
        <w:rPr>
          <w:rFonts w:cs="Arial"/>
          <w:szCs w:val="20"/>
        </w:rPr>
      </w:pPr>
    </w:p>
    <w:p w14:paraId="19ECBCF6" w14:textId="77777777" w:rsidR="006679F5" w:rsidRPr="005B79B7" w:rsidRDefault="006679F5" w:rsidP="006679F5">
      <w:pPr>
        <w:rPr>
          <w:rFonts w:cs="Arial"/>
          <w:szCs w:val="20"/>
        </w:rPr>
      </w:pPr>
    </w:p>
    <w:p w14:paraId="2A19FA84" w14:textId="77777777" w:rsidR="006679F5" w:rsidRPr="005B79B7" w:rsidRDefault="006679F5" w:rsidP="006679F5">
      <w:pPr>
        <w:rPr>
          <w:rFonts w:cs="Arial"/>
          <w:szCs w:val="20"/>
        </w:rPr>
      </w:pPr>
    </w:p>
    <w:p w14:paraId="41AC68EE" w14:textId="77777777" w:rsidR="006679F5" w:rsidRPr="005B79B7" w:rsidRDefault="006679F5" w:rsidP="006679F5">
      <w:pPr>
        <w:rPr>
          <w:rFonts w:cs="Arial"/>
          <w:szCs w:val="20"/>
        </w:rPr>
      </w:pPr>
    </w:p>
    <w:p w14:paraId="0E42372C" w14:textId="77777777" w:rsidR="006679F5" w:rsidRPr="005B79B7" w:rsidRDefault="006679F5" w:rsidP="006679F5">
      <w:pPr>
        <w:rPr>
          <w:rFonts w:cs="Arial"/>
          <w:szCs w:val="20"/>
        </w:rPr>
      </w:pPr>
    </w:p>
    <w:p w14:paraId="1D4B5C1E" w14:textId="77777777" w:rsidR="006679F5" w:rsidRPr="005B79B7" w:rsidRDefault="006679F5" w:rsidP="006679F5">
      <w:pPr>
        <w:rPr>
          <w:rFonts w:cs="Arial"/>
          <w:szCs w:val="20"/>
        </w:rPr>
      </w:pPr>
    </w:p>
    <w:p w14:paraId="6F19A929" w14:textId="77777777" w:rsidR="006679F5" w:rsidRPr="005B79B7" w:rsidRDefault="006679F5" w:rsidP="006679F5">
      <w:pPr>
        <w:rPr>
          <w:rFonts w:cs="Arial"/>
          <w:szCs w:val="20"/>
        </w:rPr>
      </w:pPr>
    </w:p>
    <w:p w14:paraId="467B87ED" w14:textId="77777777" w:rsidR="006679F5" w:rsidRPr="005B79B7" w:rsidRDefault="006679F5" w:rsidP="006679F5">
      <w:pPr>
        <w:rPr>
          <w:rFonts w:cs="Arial"/>
          <w:szCs w:val="20"/>
        </w:rPr>
      </w:pPr>
    </w:p>
    <w:p w14:paraId="0C1A56A8" w14:textId="77777777" w:rsidR="006679F5" w:rsidRPr="005B79B7" w:rsidRDefault="006679F5" w:rsidP="006679F5">
      <w:pPr>
        <w:rPr>
          <w:rFonts w:cs="Arial"/>
          <w:szCs w:val="20"/>
        </w:rPr>
      </w:pPr>
    </w:p>
    <w:p w14:paraId="697B306A" w14:textId="77777777" w:rsidR="006679F5" w:rsidRPr="005B79B7" w:rsidRDefault="006679F5" w:rsidP="006679F5">
      <w:pPr>
        <w:rPr>
          <w:rFonts w:cs="Arial"/>
          <w:szCs w:val="20"/>
        </w:rPr>
      </w:pPr>
    </w:p>
    <w:p w14:paraId="35FD33FE" w14:textId="77777777" w:rsidR="006679F5" w:rsidRPr="005B79B7" w:rsidRDefault="006679F5" w:rsidP="006679F5">
      <w:pPr>
        <w:rPr>
          <w:rFonts w:cs="Arial"/>
          <w:szCs w:val="20"/>
        </w:rPr>
      </w:pPr>
    </w:p>
    <w:p w14:paraId="4DC056D0" w14:textId="77777777" w:rsidR="006679F5" w:rsidRPr="005B79B7" w:rsidRDefault="006679F5" w:rsidP="006679F5">
      <w:pPr>
        <w:rPr>
          <w:rFonts w:cs="Arial"/>
          <w:szCs w:val="20"/>
        </w:rPr>
      </w:pPr>
    </w:p>
    <w:p w14:paraId="66CF4499" w14:textId="77777777" w:rsidR="006679F5" w:rsidRPr="005B79B7" w:rsidRDefault="006679F5" w:rsidP="006679F5">
      <w:pPr>
        <w:rPr>
          <w:rFonts w:cs="Arial"/>
          <w:szCs w:val="20"/>
        </w:rPr>
      </w:pPr>
    </w:p>
    <w:p w14:paraId="38879605" w14:textId="77777777" w:rsidR="006679F5" w:rsidRPr="005B79B7" w:rsidRDefault="006679F5" w:rsidP="006679F5">
      <w:pPr>
        <w:pStyle w:val="Ttulo1"/>
        <w:rPr>
          <w:sz w:val="20"/>
          <w:szCs w:val="20"/>
        </w:rPr>
      </w:pPr>
      <w:bookmarkStart w:id="4" w:name="_Toc327203506"/>
      <w:bookmarkStart w:id="5" w:name="_Toc161916193"/>
      <w:r w:rsidRPr="005B79B7">
        <w:rPr>
          <w:sz w:val="20"/>
          <w:szCs w:val="20"/>
        </w:rPr>
        <w:t>Introducción</w:t>
      </w:r>
      <w:bookmarkEnd w:id="4"/>
      <w:bookmarkEnd w:id="5"/>
    </w:p>
    <w:p w14:paraId="449321FF" w14:textId="77777777" w:rsidR="006679F5" w:rsidRPr="005B79B7" w:rsidRDefault="006679F5" w:rsidP="006679F5">
      <w:pPr>
        <w:rPr>
          <w:rFonts w:cs="Arial"/>
          <w:color w:val="0000FF"/>
          <w:szCs w:val="20"/>
        </w:rPr>
      </w:pPr>
      <w:bookmarkStart w:id="6" w:name="_Toc456598587"/>
      <w:bookmarkStart w:id="7" w:name="_Toc456600918"/>
      <w:bookmarkStart w:id="8" w:name="_Toc175022960"/>
    </w:p>
    <w:p w14:paraId="5B8C07DB" w14:textId="6FC78477" w:rsidR="006679F5" w:rsidRPr="005B79B7" w:rsidRDefault="006679F5" w:rsidP="006679F5">
      <w:pPr>
        <w:jc w:val="both"/>
        <w:rPr>
          <w:rFonts w:cs="Arial"/>
          <w:szCs w:val="20"/>
        </w:rPr>
      </w:pPr>
      <w:bookmarkStart w:id="9" w:name="_Toc492775086"/>
      <w:r w:rsidRPr="005B79B7">
        <w:rPr>
          <w:rFonts w:cs="Arial"/>
          <w:szCs w:val="20"/>
        </w:rPr>
        <w:t xml:space="preserve">El presente documento servirá de Guía para que se pueda llevar a cabo la implementación de los cambios en la Plataforma </w:t>
      </w:r>
      <w:r w:rsidR="005B79B7" w:rsidRPr="005B79B7">
        <w:rPr>
          <w:rFonts w:cs="Arial"/>
          <w:szCs w:val="20"/>
        </w:rPr>
        <w:t xml:space="preserve">TEKTON </w:t>
      </w:r>
      <w:proofErr w:type="spellStart"/>
      <w:r w:rsidR="005B79B7" w:rsidRPr="005B79B7">
        <w:rPr>
          <w:rFonts w:cs="Arial"/>
          <w:szCs w:val="20"/>
        </w:rPr>
        <w:t>EComerce</w:t>
      </w:r>
      <w:proofErr w:type="spellEnd"/>
      <w:r w:rsidRPr="005B79B7">
        <w:rPr>
          <w:rFonts w:cs="Arial"/>
          <w:szCs w:val="20"/>
        </w:rPr>
        <w:t>.</w:t>
      </w:r>
    </w:p>
    <w:p w14:paraId="26163CB2" w14:textId="77777777" w:rsidR="006679F5" w:rsidRPr="005B79B7" w:rsidRDefault="006679F5" w:rsidP="006679F5">
      <w:pPr>
        <w:jc w:val="both"/>
        <w:rPr>
          <w:rFonts w:cs="Arial"/>
          <w:szCs w:val="20"/>
        </w:rPr>
      </w:pPr>
    </w:p>
    <w:p w14:paraId="3E232DDD" w14:textId="77777777" w:rsidR="006679F5" w:rsidRPr="005B79B7" w:rsidRDefault="006679F5" w:rsidP="006679F5">
      <w:pPr>
        <w:rPr>
          <w:rFonts w:cs="Arial"/>
          <w:szCs w:val="20"/>
        </w:rPr>
      </w:pPr>
    </w:p>
    <w:p w14:paraId="66A34FC6" w14:textId="6167567C" w:rsidR="006679F5" w:rsidRPr="005B79B7" w:rsidRDefault="00CD690F" w:rsidP="006679F5">
      <w:pPr>
        <w:pStyle w:val="Ttulo2"/>
        <w:ind w:hanging="150"/>
        <w:rPr>
          <w:sz w:val="20"/>
          <w:szCs w:val="20"/>
        </w:rPr>
      </w:pPr>
      <w:bookmarkStart w:id="10" w:name="_Toc89509829"/>
      <w:bookmarkStart w:id="11" w:name="_Toc184456581"/>
      <w:bookmarkStart w:id="12" w:name="_Toc184459997"/>
      <w:bookmarkStart w:id="13" w:name="_Toc184705605"/>
      <w:bookmarkStart w:id="14" w:name="_Toc184813917"/>
      <w:bookmarkStart w:id="15" w:name="_Toc184814048"/>
      <w:bookmarkStart w:id="16" w:name="_Toc327203507"/>
      <w:r>
        <w:rPr>
          <w:sz w:val="20"/>
          <w:szCs w:val="20"/>
        </w:rPr>
        <w:lastRenderedPageBreak/>
        <w:t xml:space="preserve"> </w:t>
      </w:r>
      <w:bookmarkStart w:id="17" w:name="_Toc161916194"/>
      <w:r w:rsidR="006679F5" w:rsidRPr="005B79B7">
        <w:rPr>
          <w:sz w:val="20"/>
          <w:szCs w:val="20"/>
        </w:rPr>
        <w:t>O</w:t>
      </w:r>
      <w:bookmarkEnd w:id="6"/>
      <w:bookmarkEnd w:id="7"/>
      <w:bookmarkEnd w:id="9"/>
      <w:bookmarkEnd w:id="10"/>
      <w:r w:rsidR="006679F5" w:rsidRPr="005B79B7">
        <w:rPr>
          <w:sz w:val="20"/>
          <w:szCs w:val="20"/>
        </w:rPr>
        <w:t>bjetivo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22384CA0" w14:textId="77777777" w:rsidR="006679F5" w:rsidRPr="005B79B7" w:rsidRDefault="006679F5" w:rsidP="006679F5">
      <w:pPr>
        <w:rPr>
          <w:rFonts w:cs="Arial"/>
          <w:szCs w:val="20"/>
        </w:rPr>
      </w:pPr>
    </w:p>
    <w:p w14:paraId="64E06CF7" w14:textId="05DCFBA0" w:rsidR="006679F5" w:rsidRPr="005B79B7" w:rsidRDefault="006679F5" w:rsidP="006679F5">
      <w:pPr>
        <w:spacing w:line="360" w:lineRule="auto"/>
        <w:ind w:left="1418"/>
        <w:jc w:val="both"/>
        <w:rPr>
          <w:rFonts w:cs="Arial"/>
          <w:szCs w:val="20"/>
        </w:rPr>
      </w:pPr>
      <w:bookmarkStart w:id="18" w:name="_Toc456598588"/>
      <w:bookmarkStart w:id="19" w:name="_Toc456600919"/>
      <w:bookmarkStart w:id="20" w:name="_Toc492775087"/>
      <w:r w:rsidRPr="005B79B7">
        <w:rPr>
          <w:rFonts w:cs="Arial"/>
          <w:szCs w:val="20"/>
        </w:rPr>
        <w:t xml:space="preserve">El objetivo de este documento es detallar los pasos a seguir para realizar la instalación y configuración de la Plataforma </w:t>
      </w:r>
      <w:r w:rsidR="005B79B7" w:rsidRPr="005B79B7">
        <w:rPr>
          <w:rFonts w:cs="Arial"/>
          <w:szCs w:val="20"/>
        </w:rPr>
        <w:t xml:space="preserve">TEKTON </w:t>
      </w:r>
      <w:proofErr w:type="spellStart"/>
      <w:r w:rsidR="005B79B7" w:rsidRPr="005B79B7">
        <w:rPr>
          <w:rFonts w:cs="Arial"/>
          <w:szCs w:val="20"/>
        </w:rPr>
        <w:t>EComerce</w:t>
      </w:r>
      <w:proofErr w:type="spellEnd"/>
    </w:p>
    <w:p w14:paraId="10C12D94" w14:textId="77777777" w:rsidR="006679F5" w:rsidRPr="005B79B7" w:rsidRDefault="006679F5" w:rsidP="006679F5">
      <w:pPr>
        <w:rPr>
          <w:rFonts w:cs="Arial"/>
          <w:szCs w:val="20"/>
        </w:rPr>
      </w:pPr>
    </w:p>
    <w:p w14:paraId="5DFE452E" w14:textId="57383BCE" w:rsidR="006679F5" w:rsidRPr="005B79B7" w:rsidRDefault="00CD690F" w:rsidP="006679F5">
      <w:pPr>
        <w:pStyle w:val="Ttulo2"/>
        <w:ind w:hanging="150"/>
        <w:rPr>
          <w:sz w:val="20"/>
          <w:szCs w:val="20"/>
        </w:rPr>
      </w:pPr>
      <w:bookmarkStart w:id="21" w:name="_Toc89509830"/>
      <w:bookmarkStart w:id="22" w:name="_Toc184456582"/>
      <w:bookmarkStart w:id="23" w:name="_Toc184459998"/>
      <w:bookmarkStart w:id="24" w:name="_Toc184705606"/>
      <w:bookmarkStart w:id="25" w:name="_Toc184813918"/>
      <w:bookmarkStart w:id="26" w:name="_Toc184814049"/>
      <w:bookmarkStart w:id="27" w:name="_Toc327203508"/>
      <w:r>
        <w:rPr>
          <w:sz w:val="20"/>
          <w:szCs w:val="20"/>
        </w:rPr>
        <w:t xml:space="preserve"> </w:t>
      </w:r>
      <w:bookmarkStart w:id="28" w:name="_Toc161916195"/>
      <w:r w:rsidR="006679F5" w:rsidRPr="005B79B7">
        <w:rPr>
          <w:sz w:val="20"/>
          <w:szCs w:val="20"/>
        </w:rPr>
        <w:t>A</w:t>
      </w:r>
      <w:bookmarkEnd w:id="18"/>
      <w:bookmarkEnd w:id="19"/>
      <w:bookmarkEnd w:id="20"/>
      <w:bookmarkEnd w:id="21"/>
      <w:r w:rsidR="006679F5" w:rsidRPr="005B79B7">
        <w:rPr>
          <w:sz w:val="20"/>
          <w:szCs w:val="20"/>
        </w:rPr>
        <w:t>lcance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7EB0DB4F" w14:textId="77777777" w:rsidR="006679F5" w:rsidRPr="005B79B7" w:rsidRDefault="006679F5" w:rsidP="006679F5">
      <w:pPr>
        <w:rPr>
          <w:rFonts w:cs="Arial"/>
          <w:szCs w:val="20"/>
        </w:rPr>
      </w:pPr>
    </w:p>
    <w:p w14:paraId="61DA7197" w14:textId="7095735A" w:rsidR="006679F5" w:rsidRPr="005B79B7" w:rsidRDefault="005B79B7" w:rsidP="006679F5">
      <w:pPr>
        <w:spacing w:line="360" w:lineRule="auto"/>
        <w:ind w:left="1418"/>
        <w:jc w:val="both"/>
        <w:rPr>
          <w:rFonts w:cs="Arial"/>
          <w:szCs w:val="20"/>
        </w:rPr>
      </w:pPr>
      <w:r w:rsidRPr="005B79B7">
        <w:rPr>
          <w:rFonts w:cs="Arial"/>
          <w:szCs w:val="20"/>
        </w:rPr>
        <w:t>R</w:t>
      </w:r>
      <w:r w:rsidR="006679F5" w:rsidRPr="005B79B7">
        <w:rPr>
          <w:rFonts w:cs="Arial"/>
          <w:szCs w:val="20"/>
        </w:rPr>
        <w:t>ealizar la instalación del sistema en el servidor.</w:t>
      </w:r>
    </w:p>
    <w:p w14:paraId="14448C7E" w14:textId="77777777" w:rsidR="006679F5" w:rsidRPr="005B79B7" w:rsidRDefault="006679F5" w:rsidP="006679F5">
      <w:pPr>
        <w:pStyle w:val="Ttulo2"/>
        <w:numPr>
          <w:ilvl w:val="0"/>
          <w:numId w:val="0"/>
        </w:numPr>
        <w:ind w:left="576"/>
        <w:rPr>
          <w:sz w:val="20"/>
          <w:szCs w:val="20"/>
        </w:rPr>
      </w:pPr>
    </w:p>
    <w:p w14:paraId="24CE8110" w14:textId="235B2415" w:rsidR="006679F5" w:rsidRPr="005B79B7" w:rsidRDefault="00CD690F" w:rsidP="006679F5">
      <w:pPr>
        <w:pStyle w:val="Ttulo2"/>
        <w:ind w:hanging="150"/>
        <w:rPr>
          <w:sz w:val="20"/>
          <w:szCs w:val="20"/>
        </w:rPr>
      </w:pPr>
      <w:bookmarkStart w:id="29" w:name="_Toc327203510"/>
      <w:r>
        <w:rPr>
          <w:sz w:val="20"/>
          <w:szCs w:val="20"/>
        </w:rPr>
        <w:t xml:space="preserve"> </w:t>
      </w:r>
      <w:bookmarkStart w:id="30" w:name="_Toc161916196"/>
      <w:r w:rsidR="006679F5" w:rsidRPr="005B79B7">
        <w:rPr>
          <w:sz w:val="20"/>
          <w:szCs w:val="20"/>
        </w:rPr>
        <w:t>Referencia</w:t>
      </w:r>
      <w:bookmarkEnd w:id="29"/>
      <w:bookmarkEnd w:id="30"/>
    </w:p>
    <w:p w14:paraId="2139FAA3" w14:textId="77777777" w:rsidR="006679F5" w:rsidRPr="005B79B7" w:rsidRDefault="006679F5" w:rsidP="006679F5">
      <w:pPr>
        <w:rPr>
          <w:rFonts w:cs="Arial"/>
          <w:szCs w:val="20"/>
        </w:rPr>
      </w:pPr>
    </w:p>
    <w:p w14:paraId="4850FF0E" w14:textId="77777777" w:rsidR="006679F5" w:rsidRPr="005B79B7" w:rsidRDefault="006679F5" w:rsidP="006679F5">
      <w:pPr>
        <w:pStyle w:val="Prrafodelista"/>
        <w:widowControl w:val="0"/>
        <w:numPr>
          <w:ilvl w:val="0"/>
          <w:numId w:val="20"/>
        </w:numPr>
        <w:spacing w:line="360" w:lineRule="auto"/>
        <w:rPr>
          <w:rFonts w:cs="Arial"/>
          <w:szCs w:val="20"/>
        </w:rPr>
      </w:pPr>
      <w:r w:rsidRPr="005B79B7">
        <w:rPr>
          <w:rFonts w:cs="Arial"/>
          <w:szCs w:val="20"/>
        </w:rPr>
        <w:t>Ninguna.</w:t>
      </w:r>
    </w:p>
    <w:bookmarkEnd w:id="8"/>
    <w:p w14:paraId="71DC35F9" w14:textId="77777777" w:rsidR="006679F5" w:rsidRPr="005B79B7" w:rsidRDefault="006679F5" w:rsidP="006679F5">
      <w:pPr>
        <w:rPr>
          <w:rFonts w:cs="Arial"/>
          <w:szCs w:val="20"/>
        </w:rPr>
      </w:pPr>
    </w:p>
    <w:p w14:paraId="280F96FB" w14:textId="77777777" w:rsidR="006679F5" w:rsidRPr="005B79B7" w:rsidRDefault="006679F5" w:rsidP="006679F5">
      <w:pPr>
        <w:pStyle w:val="Ttulo1"/>
        <w:rPr>
          <w:sz w:val="20"/>
          <w:szCs w:val="20"/>
        </w:rPr>
      </w:pPr>
      <w:bookmarkStart w:id="31" w:name="_Toc327203517"/>
      <w:bookmarkStart w:id="32" w:name="_Toc161916197"/>
      <w:r w:rsidRPr="005B79B7">
        <w:rPr>
          <w:sz w:val="20"/>
          <w:szCs w:val="20"/>
        </w:rPr>
        <w:t>Procedimiento de instalación</w:t>
      </w:r>
      <w:bookmarkEnd w:id="31"/>
      <w:bookmarkEnd w:id="32"/>
    </w:p>
    <w:p w14:paraId="1B4E21C4" w14:textId="77777777" w:rsidR="006679F5" w:rsidRPr="005B79B7" w:rsidRDefault="006679F5" w:rsidP="006679F5">
      <w:pPr>
        <w:ind w:firstLine="432"/>
        <w:rPr>
          <w:rFonts w:cs="Arial"/>
          <w:szCs w:val="20"/>
        </w:rPr>
      </w:pPr>
    </w:p>
    <w:p w14:paraId="3888BB70" w14:textId="0D35CB04" w:rsidR="00426AED" w:rsidRDefault="00426AED" w:rsidP="006679F5">
      <w:pPr>
        <w:pStyle w:val="Ttulo2"/>
        <w:rPr>
          <w:sz w:val="20"/>
          <w:szCs w:val="20"/>
        </w:rPr>
      </w:pPr>
      <w:bookmarkStart w:id="33" w:name="_Toc161916198"/>
      <w:bookmarkStart w:id="34" w:name="_Toc391373855"/>
      <w:r>
        <w:rPr>
          <w:sz w:val="20"/>
          <w:szCs w:val="20"/>
        </w:rPr>
        <w:t>Requisitos:</w:t>
      </w:r>
      <w:bookmarkEnd w:id="33"/>
    </w:p>
    <w:p w14:paraId="63BA1944" w14:textId="528CAB58" w:rsidR="00426AED" w:rsidRDefault="00426AED" w:rsidP="00426AED">
      <w:pPr>
        <w:ind w:left="576"/>
      </w:pPr>
      <w:r>
        <w:t>Para el equipo de desarrollo:</w:t>
      </w:r>
    </w:p>
    <w:p w14:paraId="79963E3C" w14:textId="77777777" w:rsidR="00426AED" w:rsidRDefault="00426AED" w:rsidP="00426AED">
      <w:pPr>
        <w:ind w:left="576"/>
      </w:pPr>
    </w:p>
    <w:p w14:paraId="67651897" w14:textId="318D63CA" w:rsidR="00E72ED2" w:rsidRDefault="00E72ED2" w:rsidP="00426AED">
      <w:pPr>
        <w:pStyle w:val="Prrafodelista"/>
        <w:numPr>
          <w:ilvl w:val="0"/>
          <w:numId w:val="37"/>
        </w:numPr>
      </w:pPr>
      <w:r>
        <w:t>SQL Server 2019 en adelante.</w:t>
      </w:r>
    </w:p>
    <w:p w14:paraId="0088ADA1" w14:textId="41369E56" w:rsidR="00426AED" w:rsidRDefault="00426AED" w:rsidP="00426AED">
      <w:pPr>
        <w:pStyle w:val="Prrafodelista"/>
        <w:numPr>
          <w:ilvl w:val="0"/>
          <w:numId w:val="37"/>
        </w:numPr>
      </w:pPr>
      <w:r>
        <w:t xml:space="preserve">Visual </w:t>
      </w:r>
      <w:r w:rsidRPr="00426AED">
        <w:t xml:space="preserve">Microsoft Visual Studio </w:t>
      </w:r>
      <w:proofErr w:type="spellStart"/>
      <w:r w:rsidRPr="00426AED">
        <w:t>Community</w:t>
      </w:r>
      <w:proofErr w:type="spellEnd"/>
      <w:r w:rsidRPr="00426AED">
        <w:t xml:space="preserve"> 2022 (64-bit) - </w:t>
      </w:r>
      <w:proofErr w:type="spellStart"/>
      <w:r w:rsidRPr="00426AED">
        <w:t>Current</w:t>
      </w:r>
      <w:proofErr w:type="spellEnd"/>
      <w:r w:rsidRPr="00426AED">
        <w:t xml:space="preserve"> </w:t>
      </w:r>
      <w:proofErr w:type="spellStart"/>
      <w:r w:rsidRPr="00426AED">
        <w:t>Version</w:t>
      </w:r>
      <w:proofErr w:type="spellEnd"/>
      <w:r w:rsidRPr="00426AED">
        <w:t xml:space="preserve"> 17.9.3</w:t>
      </w:r>
      <w:r>
        <w:t>.</w:t>
      </w:r>
    </w:p>
    <w:p w14:paraId="2E698F6C" w14:textId="77777777" w:rsidR="00426AED" w:rsidRDefault="00426AED" w:rsidP="00426AED">
      <w:pPr>
        <w:pStyle w:val="Prrafodelista"/>
        <w:ind w:left="936"/>
      </w:pPr>
    </w:p>
    <w:p w14:paraId="7FBE062B" w14:textId="6D50B1B0" w:rsidR="00426AED" w:rsidRDefault="00426AED" w:rsidP="00426AED">
      <w:pPr>
        <w:pStyle w:val="Prrafodelista"/>
        <w:ind w:left="936"/>
      </w:pPr>
      <w:r>
        <w:rPr>
          <w:noProof/>
        </w:rPr>
        <w:drawing>
          <wp:inline distT="0" distB="0" distL="0" distR="0" wp14:anchorId="432B25AC" wp14:editId="244ACE4C">
            <wp:extent cx="5042353" cy="37719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278" cy="37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010" w14:textId="77777777" w:rsidR="00426AED" w:rsidRDefault="00426AED" w:rsidP="00426AED">
      <w:pPr>
        <w:pStyle w:val="Prrafodelista"/>
        <w:ind w:left="936"/>
      </w:pPr>
    </w:p>
    <w:p w14:paraId="23641C30" w14:textId="6D448FDA" w:rsidR="00426AED" w:rsidRDefault="00426AED" w:rsidP="00426AED">
      <w:pPr>
        <w:pStyle w:val="Prrafodelista"/>
        <w:numPr>
          <w:ilvl w:val="0"/>
          <w:numId w:val="37"/>
        </w:numPr>
      </w:pPr>
      <w:r>
        <w:t xml:space="preserve">Instalar el </w:t>
      </w:r>
      <w:r w:rsidRPr="00426AED">
        <w:t>.NET 8.0</w:t>
      </w:r>
      <w:r>
        <w:t xml:space="preserve">: descargar la versión 8.0.3 del </w:t>
      </w:r>
      <w:proofErr w:type="spellStart"/>
      <w:r>
        <w:t>Site</w:t>
      </w:r>
      <w:proofErr w:type="spellEnd"/>
      <w:r>
        <w:t xml:space="preserve"> Oficial de Microsoft ( </w:t>
      </w:r>
      <w:hyperlink r:id="rId12" w:history="1">
        <w:r w:rsidRPr="004F01D9">
          <w:rPr>
            <w:rStyle w:val="Hipervnculo"/>
          </w:rPr>
          <w:t>https://dotnet.microsoft.com/en-us/download/dotnet/8.0</w:t>
        </w:r>
      </w:hyperlink>
      <w:r>
        <w:t xml:space="preserve"> )</w:t>
      </w:r>
      <w:r w:rsidR="00CD690F">
        <w:t xml:space="preserve"> y descargar el archivo correspondiente </w:t>
      </w:r>
      <w:proofErr w:type="gramStart"/>
      <w:r w:rsidR="00CD690F">
        <w:t xml:space="preserve">( </w:t>
      </w:r>
      <w:r w:rsidR="00CD690F" w:rsidRPr="00CD690F">
        <w:t>dotnet-sdk-8.0.202-win-x64.exe</w:t>
      </w:r>
      <w:proofErr w:type="gramEnd"/>
      <w:r w:rsidR="00CD690F">
        <w:t xml:space="preserve"> )</w:t>
      </w:r>
    </w:p>
    <w:p w14:paraId="75A81979" w14:textId="4CE626F9" w:rsidR="00426AED" w:rsidRDefault="00426AED" w:rsidP="00426AED">
      <w:pPr>
        <w:pStyle w:val="Prrafodelista"/>
        <w:ind w:left="936"/>
      </w:pPr>
    </w:p>
    <w:p w14:paraId="34720D94" w14:textId="7A4FA1D7" w:rsidR="00426AED" w:rsidRDefault="00426AED" w:rsidP="00426AED">
      <w:pPr>
        <w:pStyle w:val="Prrafodelista"/>
        <w:ind w:left="936"/>
      </w:pPr>
      <w:r>
        <w:rPr>
          <w:noProof/>
        </w:rPr>
        <w:lastRenderedPageBreak/>
        <w:drawing>
          <wp:inline distT="0" distB="0" distL="0" distR="0" wp14:anchorId="4AFD6CBC" wp14:editId="2C479E32">
            <wp:extent cx="5105540" cy="4162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447" cy="41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BADA" w14:textId="230D1FE1" w:rsidR="00CD690F" w:rsidRDefault="00CD690F" w:rsidP="00426AED">
      <w:pPr>
        <w:pStyle w:val="Prrafodelista"/>
        <w:ind w:left="936"/>
      </w:pPr>
    </w:p>
    <w:p w14:paraId="498CB6AE" w14:textId="76027465" w:rsidR="00CD690F" w:rsidRDefault="00CD690F" w:rsidP="00CD690F">
      <w:pPr>
        <w:pStyle w:val="Prrafodelista"/>
        <w:numPr>
          <w:ilvl w:val="0"/>
          <w:numId w:val="37"/>
        </w:numPr>
      </w:pPr>
      <w:r>
        <w:t xml:space="preserve">Redis: Instalar el almacén de datos desde ( </w:t>
      </w:r>
      <w:hyperlink r:id="rId14" w:history="1">
        <w:r w:rsidRPr="004F01D9">
          <w:rPr>
            <w:rStyle w:val="Hipervnculo"/>
          </w:rPr>
          <w:t>https://github.com/tporadowski/redis/releases</w:t>
        </w:r>
      </w:hyperlink>
      <w:r>
        <w:t xml:space="preserve"> ) e </w:t>
      </w:r>
      <w:proofErr w:type="spellStart"/>
      <w:r>
        <w:t>installar</w:t>
      </w:r>
      <w:proofErr w:type="spellEnd"/>
      <w:r>
        <w:t xml:space="preserve"> el </w:t>
      </w:r>
      <w:hyperlink r:id="rId15" w:history="1">
        <w:r w:rsidRPr="00CD690F">
          <w:rPr>
            <w:rStyle w:val="truncate-text"/>
            <w:rFonts w:ascii="Segoe UI" w:hAnsi="Segoe UI" w:cs="Segoe UI"/>
            <w:color w:val="000000" w:themeColor="text1"/>
            <w:sz w:val="21"/>
            <w:szCs w:val="21"/>
          </w:rPr>
          <w:t>Redis-x64-5.0.14.1.msi</w:t>
        </w:r>
      </w:hyperlink>
      <w:r>
        <w:rPr>
          <w:color w:val="000000" w:themeColor="text1"/>
        </w:rPr>
        <w:t>, realizar la instalación por defecto.</w:t>
      </w:r>
    </w:p>
    <w:p w14:paraId="0FE0B9F1" w14:textId="3B49FA30" w:rsidR="00CD690F" w:rsidRDefault="00CD690F" w:rsidP="00CD690F">
      <w:pPr>
        <w:pStyle w:val="Prrafodelista"/>
        <w:ind w:left="936"/>
      </w:pPr>
    </w:p>
    <w:p w14:paraId="200FE0A7" w14:textId="4601B2D1" w:rsidR="00CD690F" w:rsidRDefault="00CD690F" w:rsidP="00CD690F">
      <w:pPr>
        <w:pStyle w:val="Prrafodelista"/>
        <w:ind w:left="936"/>
      </w:pPr>
      <w:r>
        <w:rPr>
          <w:noProof/>
        </w:rPr>
        <w:drawing>
          <wp:inline distT="0" distB="0" distL="0" distR="0" wp14:anchorId="552F79BC" wp14:editId="010E590E">
            <wp:extent cx="5123180" cy="2989322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7943" cy="29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205" w14:textId="0DC6D858" w:rsidR="0071475F" w:rsidRDefault="0071475F" w:rsidP="00CD690F">
      <w:pPr>
        <w:pStyle w:val="Prrafodelista"/>
        <w:ind w:left="936"/>
      </w:pPr>
    </w:p>
    <w:p w14:paraId="2066693C" w14:textId="13DFDE4B" w:rsidR="0071475F" w:rsidRDefault="0071475F" w:rsidP="00CD690F">
      <w:pPr>
        <w:pStyle w:val="Prrafodelista"/>
        <w:ind w:left="936"/>
      </w:pPr>
    </w:p>
    <w:p w14:paraId="0E5F9F44" w14:textId="056DBA24" w:rsidR="0071475F" w:rsidRDefault="0071475F" w:rsidP="00CD690F">
      <w:pPr>
        <w:pStyle w:val="Prrafodelista"/>
        <w:ind w:left="936"/>
      </w:pPr>
    </w:p>
    <w:p w14:paraId="5D8AA0A9" w14:textId="2A426C55" w:rsidR="0071475F" w:rsidRDefault="0071475F" w:rsidP="00CD690F">
      <w:pPr>
        <w:pStyle w:val="Prrafodelista"/>
        <w:ind w:left="936"/>
      </w:pPr>
    </w:p>
    <w:p w14:paraId="5142B2CC" w14:textId="06D2259D" w:rsidR="0071475F" w:rsidRDefault="0071475F" w:rsidP="00CD690F">
      <w:pPr>
        <w:pStyle w:val="Prrafodelista"/>
        <w:ind w:left="936"/>
      </w:pPr>
    </w:p>
    <w:p w14:paraId="46F9A1EC" w14:textId="77777777" w:rsidR="0071475F" w:rsidRDefault="0071475F" w:rsidP="00CD690F">
      <w:pPr>
        <w:pStyle w:val="Prrafodelista"/>
        <w:ind w:left="936"/>
      </w:pPr>
    </w:p>
    <w:p w14:paraId="338CFAF6" w14:textId="42847F51" w:rsidR="0071475F" w:rsidRDefault="0071475F" w:rsidP="00CD690F">
      <w:pPr>
        <w:pStyle w:val="Prrafodelista"/>
        <w:ind w:left="936"/>
      </w:pPr>
    </w:p>
    <w:p w14:paraId="701518FF" w14:textId="3832672E" w:rsidR="0071475F" w:rsidRDefault="0071475F" w:rsidP="0071475F">
      <w:pPr>
        <w:pStyle w:val="Prrafodelista"/>
        <w:numPr>
          <w:ilvl w:val="0"/>
          <w:numId w:val="37"/>
        </w:numPr>
      </w:pPr>
      <w:r>
        <w:lastRenderedPageBreak/>
        <w:t xml:space="preserve">Configuración de paquetes </w:t>
      </w:r>
      <w:proofErr w:type="spellStart"/>
      <w:r>
        <w:t>nugets</w:t>
      </w:r>
      <w:proofErr w:type="spellEnd"/>
      <w:r>
        <w:t xml:space="preserve">: Se tiene que crear el </w:t>
      </w:r>
      <w:proofErr w:type="spellStart"/>
      <w:r>
        <w:t>Nuget</w:t>
      </w:r>
      <w:proofErr w:type="spellEnd"/>
      <w:r>
        <w:t xml:space="preserve"> local:</w:t>
      </w:r>
    </w:p>
    <w:p w14:paraId="00AD329F" w14:textId="6BC6B568" w:rsidR="0071475F" w:rsidRDefault="0071475F" w:rsidP="0071475F">
      <w:pPr>
        <w:pStyle w:val="Prrafodelista"/>
        <w:numPr>
          <w:ilvl w:val="1"/>
          <w:numId w:val="37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 w:rsidRPr="0071475F">
        <w:t>Tekton</w:t>
      </w:r>
      <w:proofErr w:type="spellEnd"/>
      <w:r w:rsidRPr="0071475F">
        <w:t xml:space="preserve"> </w:t>
      </w:r>
      <w:proofErr w:type="spellStart"/>
      <w:r w:rsidRPr="0071475F">
        <w:t>Nuget</w:t>
      </w:r>
      <w:proofErr w:type="spellEnd"/>
      <w:r w:rsidRPr="0071475F">
        <w:t xml:space="preserve"> 0.1</w:t>
      </w:r>
    </w:p>
    <w:p w14:paraId="412A5975" w14:textId="2BD5A8E3" w:rsidR="0071475F" w:rsidRDefault="0071475F" w:rsidP="0071475F">
      <w:pPr>
        <w:pStyle w:val="Prrafodelista"/>
        <w:numPr>
          <w:ilvl w:val="1"/>
          <w:numId w:val="37"/>
        </w:numPr>
      </w:pPr>
      <w:r>
        <w:t>(Dirección local dónde se haya descargado las fuentes)</w:t>
      </w:r>
    </w:p>
    <w:p w14:paraId="2FA23A4A" w14:textId="27D79744" w:rsidR="0071475F" w:rsidRDefault="0071475F" w:rsidP="0071475F">
      <w:pPr>
        <w:pStyle w:val="Prrafodelista"/>
        <w:ind w:left="936"/>
      </w:pPr>
    </w:p>
    <w:p w14:paraId="14D2D7C2" w14:textId="5CB615A4" w:rsidR="0071475F" w:rsidRDefault="0071475F" w:rsidP="0071475F">
      <w:pPr>
        <w:pStyle w:val="Prrafodelista"/>
        <w:ind w:left="936"/>
      </w:pPr>
      <w:r>
        <w:rPr>
          <w:noProof/>
        </w:rPr>
        <w:drawing>
          <wp:inline distT="0" distB="0" distL="0" distR="0" wp14:anchorId="506914DC" wp14:editId="176EDFFA">
            <wp:extent cx="5085618" cy="257167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615" cy="25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1993" w14:textId="34569033" w:rsidR="00426AED" w:rsidRDefault="00426AED" w:rsidP="00426AED"/>
    <w:p w14:paraId="3BB9649C" w14:textId="77777777" w:rsidR="00CD690F" w:rsidRDefault="00CD690F" w:rsidP="00426AED">
      <w:pPr>
        <w:ind w:left="576"/>
      </w:pPr>
    </w:p>
    <w:p w14:paraId="76D06938" w14:textId="5B77200A" w:rsidR="00426AED" w:rsidRDefault="00426AED" w:rsidP="00426AED">
      <w:pPr>
        <w:ind w:left="576"/>
      </w:pPr>
      <w:r>
        <w:t>Para el servidor productivo:</w:t>
      </w:r>
    </w:p>
    <w:p w14:paraId="04150B4F" w14:textId="365F89DA" w:rsidR="009A49FB" w:rsidRDefault="009A49FB" w:rsidP="00426AED">
      <w:pPr>
        <w:ind w:left="576"/>
      </w:pPr>
    </w:p>
    <w:p w14:paraId="6E5E60D4" w14:textId="4AC86FBB" w:rsidR="00E72ED2" w:rsidRDefault="00E72ED2" w:rsidP="009A49FB">
      <w:pPr>
        <w:pStyle w:val="Prrafodelista"/>
        <w:numPr>
          <w:ilvl w:val="0"/>
          <w:numId w:val="37"/>
        </w:numPr>
      </w:pPr>
      <w:r>
        <w:t>Instalar SQL Server 2019 en adelante.</w:t>
      </w:r>
    </w:p>
    <w:p w14:paraId="3D02F9B5" w14:textId="2EFB00E7" w:rsidR="009A49FB" w:rsidRDefault="009A49FB" w:rsidP="009A49FB">
      <w:pPr>
        <w:pStyle w:val="Prrafodelista"/>
        <w:numPr>
          <w:ilvl w:val="0"/>
          <w:numId w:val="37"/>
        </w:numPr>
      </w:pPr>
      <w:r>
        <w:t xml:space="preserve">Instalar el </w:t>
      </w:r>
      <w:r w:rsidRPr="00426AED">
        <w:t>.NET 8.0</w:t>
      </w:r>
      <w:r>
        <w:t>: descargar la versión 8.0.3 para el server IIS.</w:t>
      </w:r>
    </w:p>
    <w:p w14:paraId="15619A21" w14:textId="7D43D979" w:rsidR="00426AED" w:rsidRPr="009A49FB" w:rsidRDefault="009A49FB" w:rsidP="00E72ED2">
      <w:pPr>
        <w:pStyle w:val="Prrafodelista"/>
        <w:numPr>
          <w:ilvl w:val="0"/>
          <w:numId w:val="37"/>
        </w:numPr>
        <w:rPr>
          <w:rFonts w:cs="Arial"/>
        </w:rPr>
      </w:pPr>
      <w:r>
        <w:t>Instalar Redis</w:t>
      </w:r>
      <w:r w:rsidR="00E72ED2">
        <w:t>.</w:t>
      </w:r>
    </w:p>
    <w:p w14:paraId="0DCF17D4" w14:textId="77777777" w:rsidR="00426AED" w:rsidRPr="005B79B7" w:rsidRDefault="00426AED" w:rsidP="005B79B7">
      <w:pPr>
        <w:ind w:left="576"/>
        <w:rPr>
          <w:rFonts w:cs="Arial"/>
        </w:rPr>
      </w:pPr>
    </w:p>
    <w:p w14:paraId="112F045C" w14:textId="77777777" w:rsidR="005B79B7" w:rsidRPr="005B79B7" w:rsidRDefault="005B79B7" w:rsidP="005B79B7">
      <w:pPr>
        <w:rPr>
          <w:rFonts w:cs="Arial"/>
        </w:rPr>
      </w:pPr>
    </w:p>
    <w:p w14:paraId="1F7222F0" w14:textId="2EDED33D" w:rsidR="006679F5" w:rsidRPr="005B79B7" w:rsidRDefault="006679F5" w:rsidP="006679F5">
      <w:pPr>
        <w:pStyle w:val="Ttulo2"/>
        <w:rPr>
          <w:sz w:val="20"/>
          <w:szCs w:val="20"/>
        </w:rPr>
      </w:pPr>
      <w:bookmarkStart w:id="35" w:name="_Toc161916199"/>
      <w:r w:rsidRPr="005B79B7">
        <w:rPr>
          <w:sz w:val="20"/>
          <w:szCs w:val="20"/>
        </w:rPr>
        <w:t xml:space="preserve">Publicación </w:t>
      </w:r>
      <w:bookmarkEnd w:id="34"/>
      <w:proofErr w:type="spellStart"/>
      <w:r w:rsidR="00CA38EF">
        <w:rPr>
          <w:sz w:val="20"/>
          <w:szCs w:val="20"/>
        </w:rPr>
        <w:t>Database</w:t>
      </w:r>
      <w:proofErr w:type="spellEnd"/>
      <w:r w:rsidR="00CA38EF">
        <w:rPr>
          <w:sz w:val="20"/>
          <w:szCs w:val="20"/>
        </w:rPr>
        <w:t xml:space="preserve"> </w:t>
      </w:r>
      <w:r w:rsidRPr="005B79B7">
        <w:rPr>
          <w:sz w:val="20"/>
          <w:szCs w:val="20"/>
        </w:rPr>
        <w:t>script</w:t>
      </w:r>
      <w:r w:rsidR="00CA38EF">
        <w:rPr>
          <w:sz w:val="20"/>
          <w:szCs w:val="20"/>
        </w:rPr>
        <w:t>, API:</w:t>
      </w:r>
      <w:bookmarkEnd w:id="35"/>
    </w:p>
    <w:p w14:paraId="78B316A5" w14:textId="77777777" w:rsidR="006679F5" w:rsidRPr="005B79B7" w:rsidRDefault="006679F5" w:rsidP="006679F5">
      <w:pPr>
        <w:ind w:firstLine="432"/>
        <w:rPr>
          <w:rFonts w:cs="Arial"/>
          <w:color w:val="000000"/>
          <w:szCs w:val="20"/>
        </w:rPr>
      </w:pPr>
    </w:p>
    <w:p w14:paraId="0978A065" w14:textId="77777777" w:rsidR="006679F5" w:rsidRPr="005B79B7" w:rsidRDefault="006679F5" w:rsidP="006679F5">
      <w:pPr>
        <w:ind w:left="426"/>
        <w:jc w:val="both"/>
        <w:rPr>
          <w:rFonts w:cs="Arial"/>
          <w:color w:val="000000"/>
          <w:szCs w:val="20"/>
        </w:rPr>
      </w:pPr>
      <w:r w:rsidRPr="005B79B7">
        <w:rPr>
          <w:rFonts w:cs="Arial"/>
          <w:color w:val="000000"/>
          <w:szCs w:val="20"/>
        </w:rPr>
        <w:t>Desplegar los archivos contenidos en la ruta de las carpetas.</w:t>
      </w:r>
    </w:p>
    <w:p w14:paraId="73ADFE42" w14:textId="77777777" w:rsidR="006679F5" w:rsidRPr="005B79B7" w:rsidRDefault="006679F5" w:rsidP="006679F5">
      <w:pPr>
        <w:jc w:val="both"/>
        <w:rPr>
          <w:rFonts w:cs="Arial"/>
          <w:color w:val="000000"/>
          <w:szCs w:val="20"/>
        </w:rPr>
      </w:pPr>
    </w:p>
    <w:p w14:paraId="6DBDC345" w14:textId="31D55FEA" w:rsidR="00D15191" w:rsidRDefault="00E72ED2" w:rsidP="006679F5">
      <w:pPr>
        <w:pStyle w:val="Prrafodelista"/>
        <w:numPr>
          <w:ilvl w:val="0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SQL Server 2019:</w:t>
      </w:r>
    </w:p>
    <w:p w14:paraId="61CD660D" w14:textId="395F1C6A" w:rsidR="00E72ED2" w:rsidRDefault="00E72ED2" w:rsidP="00E72ED2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 xml:space="preserve">Crear la base de datos: </w:t>
      </w:r>
      <w:proofErr w:type="spellStart"/>
      <w:r w:rsidRPr="00E72ED2">
        <w:rPr>
          <w:rFonts w:cs="Arial"/>
          <w:b/>
          <w:color w:val="000000"/>
          <w:szCs w:val="20"/>
        </w:rPr>
        <w:t>db_tekton_ecom</w:t>
      </w:r>
      <w:r w:rsidR="00F272DC">
        <w:rPr>
          <w:rFonts w:cs="Arial"/>
          <w:b/>
          <w:color w:val="000000"/>
          <w:szCs w:val="20"/>
        </w:rPr>
        <w:t>m</w:t>
      </w:r>
      <w:r w:rsidRPr="00E72ED2">
        <w:rPr>
          <w:rFonts w:cs="Arial"/>
          <w:b/>
          <w:color w:val="000000"/>
          <w:szCs w:val="20"/>
        </w:rPr>
        <w:t>erce</w:t>
      </w:r>
      <w:proofErr w:type="spellEnd"/>
    </w:p>
    <w:p w14:paraId="7CBB947D" w14:textId="2CF0F790" w:rsidR="00E72ED2" w:rsidRDefault="00B5239B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335619CB" wp14:editId="519AD0C6">
            <wp:extent cx="4563745" cy="2962275"/>
            <wp:effectExtent l="0" t="0" r="825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1345"/>
                    <a:stretch/>
                  </pic:blipFill>
                  <pic:spPr bwMode="auto">
                    <a:xfrm>
                      <a:off x="0" y="0"/>
                      <a:ext cx="4568796" cy="296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65880" w14:textId="77777777" w:rsidR="00E72ED2" w:rsidRDefault="00E72ED2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00132221" w14:textId="1DD734A5" w:rsidR="00E72ED2" w:rsidRDefault="00E72ED2" w:rsidP="00E72ED2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 xml:space="preserve">Crear el usuario </w:t>
      </w:r>
      <w:proofErr w:type="spellStart"/>
      <w:r>
        <w:rPr>
          <w:rFonts w:cs="Arial"/>
          <w:b/>
          <w:color w:val="000000"/>
          <w:szCs w:val="20"/>
        </w:rPr>
        <w:t>owner</w:t>
      </w:r>
      <w:proofErr w:type="spellEnd"/>
      <w:r>
        <w:rPr>
          <w:rFonts w:cs="Arial"/>
          <w:b/>
          <w:color w:val="000000"/>
          <w:szCs w:val="20"/>
        </w:rPr>
        <w:t xml:space="preserve"> de la </w:t>
      </w:r>
      <w:proofErr w:type="spellStart"/>
      <w:r>
        <w:rPr>
          <w:rFonts w:cs="Arial"/>
          <w:b/>
          <w:color w:val="000000"/>
          <w:szCs w:val="20"/>
        </w:rPr>
        <w:t>db</w:t>
      </w:r>
      <w:proofErr w:type="spellEnd"/>
      <w:r>
        <w:rPr>
          <w:rFonts w:cs="Arial"/>
          <w:b/>
          <w:color w:val="000000"/>
          <w:szCs w:val="20"/>
        </w:rPr>
        <w:t>: (</w:t>
      </w:r>
      <w:proofErr w:type="spellStart"/>
      <w:r w:rsidRPr="00E72ED2">
        <w:rPr>
          <w:rFonts w:cs="Arial"/>
          <w:b/>
          <w:color w:val="000000"/>
          <w:szCs w:val="20"/>
        </w:rPr>
        <w:t>tekton</w:t>
      </w:r>
      <w:proofErr w:type="spellEnd"/>
      <w:r>
        <w:rPr>
          <w:rFonts w:cs="Arial"/>
          <w:b/>
          <w:color w:val="000000"/>
          <w:szCs w:val="20"/>
        </w:rPr>
        <w:t>)</w:t>
      </w:r>
    </w:p>
    <w:p w14:paraId="0F525E96" w14:textId="0A804DE6" w:rsidR="00E72ED2" w:rsidRDefault="00E72ED2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7739321D" w14:textId="5894B10E" w:rsidR="00E72ED2" w:rsidRDefault="00B5239B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5B5952F5" wp14:editId="35118595">
            <wp:extent cx="4494530" cy="423644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8" cy="42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40C" w14:textId="129E84B2" w:rsidR="00CA38EF" w:rsidRDefault="00CA38EF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66556D50" w14:textId="6857B5DB" w:rsidR="00CA38EF" w:rsidRDefault="00B5239B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07E87C36" wp14:editId="5E32C409">
            <wp:extent cx="4532630" cy="4272852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8807" cy="42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82C0" w14:textId="77777777" w:rsidR="00E72ED2" w:rsidRDefault="00E72ED2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4533BCFA" w14:textId="45FCF6DA" w:rsidR="00E72ED2" w:rsidRDefault="00E72ED2" w:rsidP="00E72ED2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lastRenderedPageBreak/>
        <w:t xml:space="preserve">Ejecutar los scripts del directorio </w:t>
      </w:r>
      <w:proofErr w:type="gramStart"/>
      <w:r>
        <w:rPr>
          <w:rFonts w:cs="Arial"/>
          <w:b/>
          <w:color w:val="000000"/>
          <w:szCs w:val="20"/>
        </w:rPr>
        <w:t>02.database</w:t>
      </w:r>
      <w:proofErr w:type="gramEnd"/>
      <w:r>
        <w:rPr>
          <w:rFonts w:cs="Arial"/>
          <w:b/>
          <w:color w:val="000000"/>
          <w:szCs w:val="20"/>
        </w:rPr>
        <w:t xml:space="preserve"> en orden: </w:t>
      </w:r>
    </w:p>
    <w:p w14:paraId="4C08662B" w14:textId="79445DBA" w:rsidR="00E72ED2" w:rsidRDefault="00E72ED2" w:rsidP="00E72ED2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4ECCAE2B" w14:textId="040AC89E" w:rsidR="00E72ED2" w:rsidRDefault="00E72ED2" w:rsidP="0071475F">
      <w:pPr>
        <w:pStyle w:val="Prrafodelista"/>
        <w:ind w:left="1494"/>
        <w:jc w:val="center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2CBEFAA4" wp14:editId="40E43A37">
            <wp:extent cx="1523365" cy="1630739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908" cy="16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1353" w14:textId="52C34B1D" w:rsidR="006679F5" w:rsidRPr="005B79B7" w:rsidRDefault="00CA38EF" w:rsidP="006679F5">
      <w:pPr>
        <w:pStyle w:val="Prrafodelista"/>
        <w:numPr>
          <w:ilvl w:val="0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IIS:</w:t>
      </w:r>
    </w:p>
    <w:p w14:paraId="50D5F9FA" w14:textId="600BB66F" w:rsidR="00CA38EF" w:rsidRDefault="00CA38EF" w:rsidP="006679F5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Generación del compilado:</w:t>
      </w:r>
    </w:p>
    <w:p w14:paraId="3C62AB40" w14:textId="16B16D21" w:rsidR="00CA38EF" w:rsidRDefault="00CA38EF" w:rsidP="00CA38EF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2FB4389F" wp14:editId="0A7FAE90">
            <wp:extent cx="4799330" cy="2037586"/>
            <wp:effectExtent l="0" t="0" r="127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4031" cy="20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8011" w14:textId="77777777" w:rsidR="00CA38EF" w:rsidRDefault="00CA38EF" w:rsidP="00CA38EF">
      <w:pPr>
        <w:pStyle w:val="Prrafodelista"/>
        <w:ind w:left="774"/>
        <w:jc w:val="both"/>
        <w:rPr>
          <w:rFonts w:cs="Arial"/>
          <w:b/>
          <w:color w:val="000000"/>
          <w:szCs w:val="20"/>
        </w:rPr>
      </w:pPr>
    </w:p>
    <w:p w14:paraId="1E3E8D3F" w14:textId="5F58934B" w:rsidR="00CA38EF" w:rsidRDefault="00CA38EF" w:rsidP="006679F5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 xml:space="preserve">Creación del </w:t>
      </w:r>
      <w:proofErr w:type="spellStart"/>
      <w:r>
        <w:rPr>
          <w:rFonts w:cs="Arial"/>
          <w:b/>
          <w:color w:val="000000"/>
          <w:szCs w:val="20"/>
        </w:rPr>
        <w:t>Site</w:t>
      </w:r>
      <w:proofErr w:type="spellEnd"/>
    </w:p>
    <w:p w14:paraId="64177AF0" w14:textId="73D42918" w:rsidR="00CA38EF" w:rsidRDefault="00CA38EF" w:rsidP="00CA38EF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2D396ABE" w14:textId="0CA68730" w:rsidR="00CA38EF" w:rsidRDefault="00CA38EF" w:rsidP="00CA38EF">
      <w:pPr>
        <w:pStyle w:val="Prrafodelista"/>
        <w:numPr>
          <w:ilvl w:val="1"/>
          <w:numId w:val="37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Crear la ruta física del API:</w:t>
      </w:r>
    </w:p>
    <w:p w14:paraId="1BB36FDB" w14:textId="77777777" w:rsidR="00CA38EF" w:rsidRDefault="00CA38EF" w:rsidP="00AA73A3">
      <w:pPr>
        <w:pStyle w:val="Prrafodelista"/>
        <w:ind w:left="1656"/>
        <w:jc w:val="both"/>
        <w:rPr>
          <w:rFonts w:cs="Arial"/>
          <w:b/>
          <w:color w:val="000000"/>
          <w:szCs w:val="20"/>
        </w:rPr>
      </w:pPr>
    </w:p>
    <w:p w14:paraId="5CA131BC" w14:textId="5F012C5F" w:rsidR="00CA38EF" w:rsidRDefault="00CA38EF" w:rsidP="00CA38EF">
      <w:pPr>
        <w:pStyle w:val="Prrafodelista"/>
        <w:ind w:left="1656"/>
        <w:jc w:val="center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597D73AF" wp14:editId="3C8C00FC">
            <wp:extent cx="2447925" cy="3535260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150" cy="35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17D2" w14:textId="77777777" w:rsidR="00CA38EF" w:rsidRDefault="00CA38EF" w:rsidP="00CA38EF">
      <w:pPr>
        <w:pStyle w:val="Prrafodelista"/>
        <w:ind w:left="1656"/>
        <w:jc w:val="both"/>
        <w:rPr>
          <w:rFonts w:cs="Arial"/>
          <w:b/>
          <w:color w:val="000000"/>
          <w:szCs w:val="20"/>
        </w:rPr>
      </w:pPr>
    </w:p>
    <w:p w14:paraId="784B817C" w14:textId="4944B119" w:rsidR="00CA38EF" w:rsidRDefault="00AA73A3" w:rsidP="00CA38EF">
      <w:pPr>
        <w:pStyle w:val="Prrafodelista"/>
        <w:numPr>
          <w:ilvl w:val="1"/>
          <w:numId w:val="37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lastRenderedPageBreak/>
        <w:t xml:space="preserve">Crear el </w:t>
      </w:r>
      <w:proofErr w:type="spellStart"/>
      <w:r>
        <w:rPr>
          <w:rFonts w:cs="Arial"/>
          <w:b/>
          <w:color w:val="000000"/>
          <w:szCs w:val="20"/>
        </w:rPr>
        <w:t>Site</w:t>
      </w:r>
      <w:proofErr w:type="spellEnd"/>
      <w:r>
        <w:rPr>
          <w:rFonts w:cs="Arial"/>
          <w:b/>
          <w:color w:val="000000"/>
          <w:szCs w:val="20"/>
        </w:rPr>
        <w:t xml:space="preserve">: En el caso de que se vaya a desplegar como subdominio se debe configurar según de acuerdo </w:t>
      </w:r>
      <w:proofErr w:type="gramStart"/>
      <w:r>
        <w:rPr>
          <w:rFonts w:cs="Arial"/>
          <w:b/>
          <w:color w:val="000000"/>
          <w:szCs w:val="20"/>
        </w:rPr>
        <w:t>la nombre</w:t>
      </w:r>
      <w:proofErr w:type="gramEnd"/>
      <w:r>
        <w:rPr>
          <w:rFonts w:cs="Arial"/>
          <w:b/>
          <w:color w:val="000000"/>
          <w:szCs w:val="20"/>
        </w:rPr>
        <w:t xml:space="preserve"> de dominio específico</w:t>
      </w:r>
    </w:p>
    <w:p w14:paraId="38BE2A3D" w14:textId="72673A14" w:rsidR="00AA73A3" w:rsidRDefault="00AA73A3" w:rsidP="00AA73A3">
      <w:pPr>
        <w:pStyle w:val="Prrafodelista"/>
        <w:ind w:left="1656"/>
        <w:jc w:val="both"/>
        <w:rPr>
          <w:rFonts w:cs="Arial"/>
          <w:b/>
          <w:color w:val="000000"/>
          <w:szCs w:val="20"/>
        </w:rPr>
      </w:pPr>
    </w:p>
    <w:p w14:paraId="7D2BFBE3" w14:textId="737D85CD" w:rsidR="00AA73A3" w:rsidRDefault="00AA73A3" w:rsidP="00AA73A3">
      <w:pPr>
        <w:pStyle w:val="Prrafodelista"/>
        <w:ind w:left="1656"/>
        <w:jc w:val="both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3182FC90" wp14:editId="44F872CB">
            <wp:extent cx="4533265" cy="2891936"/>
            <wp:effectExtent l="0" t="0" r="63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720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B86" w14:textId="77777777" w:rsidR="00AA73A3" w:rsidRDefault="00AA73A3" w:rsidP="00AA73A3">
      <w:pPr>
        <w:pStyle w:val="Prrafodelista"/>
        <w:ind w:left="1656"/>
        <w:jc w:val="both"/>
        <w:rPr>
          <w:rFonts w:cs="Arial"/>
          <w:b/>
          <w:color w:val="000000"/>
          <w:szCs w:val="20"/>
        </w:rPr>
      </w:pPr>
    </w:p>
    <w:p w14:paraId="129CA309" w14:textId="77777777" w:rsidR="00CA38EF" w:rsidRPr="0071475F" w:rsidRDefault="00CA38EF" w:rsidP="0071475F">
      <w:pPr>
        <w:jc w:val="both"/>
        <w:rPr>
          <w:rFonts w:cs="Arial"/>
          <w:b/>
          <w:color w:val="000000"/>
          <w:szCs w:val="20"/>
        </w:rPr>
      </w:pPr>
    </w:p>
    <w:p w14:paraId="0FFE13FC" w14:textId="064FD165" w:rsidR="006D5268" w:rsidRDefault="006D5268" w:rsidP="006679F5">
      <w:pPr>
        <w:pStyle w:val="Prrafodelista"/>
        <w:numPr>
          <w:ilvl w:val="1"/>
          <w:numId w:val="26"/>
        </w:numPr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 xml:space="preserve">Instalar el </w:t>
      </w:r>
      <w:r w:rsidRPr="006D5268">
        <w:rPr>
          <w:rFonts w:cs="Arial"/>
          <w:b/>
          <w:color w:val="000000"/>
          <w:szCs w:val="20"/>
        </w:rPr>
        <w:t xml:space="preserve">ASP.NET Core 8.0 </w:t>
      </w:r>
      <w:proofErr w:type="spellStart"/>
      <w:r w:rsidRPr="006D5268">
        <w:rPr>
          <w:rFonts w:cs="Arial"/>
          <w:b/>
          <w:color w:val="000000"/>
          <w:szCs w:val="20"/>
        </w:rPr>
        <w:t>Runtime</w:t>
      </w:r>
      <w:proofErr w:type="spellEnd"/>
      <w:r>
        <w:rPr>
          <w:rFonts w:cs="Arial"/>
          <w:b/>
          <w:color w:val="000000"/>
          <w:szCs w:val="20"/>
        </w:rPr>
        <w:t>:</w:t>
      </w:r>
    </w:p>
    <w:p w14:paraId="3F20D141" w14:textId="690881FA" w:rsidR="006D5268" w:rsidRDefault="006D5268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066F4C16" w14:textId="105F293D" w:rsidR="006D5268" w:rsidRDefault="00DB4526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2DBDC747" wp14:editId="5E3E237F">
            <wp:extent cx="4758690" cy="303469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434" cy="30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07F5" w14:textId="77777777" w:rsidR="006D5268" w:rsidRDefault="006D5268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1EB7E26F" w14:textId="0F768CA7" w:rsidR="006D5268" w:rsidRDefault="006D5268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51FE8B5A" w14:textId="6484B040" w:rsidR="006D5268" w:rsidRDefault="006D5268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3D4AD75E" wp14:editId="5252F518">
            <wp:extent cx="4659919" cy="2724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255" cy="27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211" w14:textId="77777777" w:rsidR="006D5268" w:rsidRDefault="006D5268" w:rsidP="006D5268">
      <w:pPr>
        <w:pStyle w:val="Prrafodelista"/>
        <w:ind w:left="1494"/>
        <w:jc w:val="both"/>
        <w:rPr>
          <w:rFonts w:cs="Arial"/>
          <w:b/>
          <w:color w:val="000000"/>
          <w:szCs w:val="20"/>
        </w:rPr>
      </w:pPr>
    </w:p>
    <w:p w14:paraId="1E984324" w14:textId="77777777" w:rsidR="00C64095" w:rsidRPr="005B79B7" w:rsidRDefault="00C64095" w:rsidP="006679F5">
      <w:pPr>
        <w:rPr>
          <w:rFonts w:cs="Arial"/>
        </w:rPr>
      </w:pPr>
    </w:p>
    <w:sectPr w:rsidR="00C64095" w:rsidRPr="005B79B7" w:rsidSect="00310374">
      <w:headerReference w:type="even" r:id="rId27"/>
      <w:headerReference w:type="default" r:id="rId28"/>
      <w:footerReference w:type="even" r:id="rId29"/>
      <w:footerReference w:type="default" r:id="rId30"/>
      <w:pgSz w:w="11909" w:h="16834" w:code="9"/>
      <w:pgMar w:top="1418" w:right="1418" w:bottom="1418" w:left="1418" w:header="680" w:footer="680" w:gutter="0"/>
      <w:pgBorders w:offsetFrom="page">
        <w:top w:val="single" w:sz="4" w:space="24" w:color="auto"/>
        <w:bottom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DFD3" w14:textId="77777777" w:rsidR="00D762BE" w:rsidRDefault="00D762BE">
      <w:r>
        <w:separator/>
      </w:r>
    </w:p>
  </w:endnote>
  <w:endnote w:type="continuationSeparator" w:id="0">
    <w:p w14:paraId="4E57BA80" w14:textId="77777777" w:rsidR="00D762BE" w:rsidRDefault="00D7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43"/>
      <w:gridCol w:w="2844"/>
      <w:gridCol w:w="2844"/>
    </w:tblGrid>
    <w:tr w:rsidR="008B5CAA" w14:paraId="3874B745" w14:textId="77777777">
      <w:tc>
        <w:tcPr>
          <w:tcW w:w="2843" w:type="dxa"/>
        </w:tcPr>
        <w:p w14:paraId="69C9EEF3" w14:textId="77777777" w:rsidR="008B5CAA" w:rsidRDefault="008B5CAA" w:rsidP="00243A4C">
          <w:pPr>
            <w:pStyle w:val="Piedepgina"/>
            <w:tabs>
              <w:tab w:val="right" w:pos="8280"/>
            </w:tabs>
            <w:rPr>
              <w:rStyle w:val="Nmerodepgina"/>
              <w:sz w:val="16"/>
              <w:szCs w:val="16"/>
            </w:rPr>
          </w:pPr>
          <w:r>
            <w:rPr>
              <w:rStyle w:val="Nmerodepgina"/>
              <w:sz w:val="16"/>
              <w:szCs w:val="16"/>
            </w:rPr>
            <w:t>Documento Confidencial</w:t>
          </w:r>
        </w:p>
      </w:tc>
      <w:tc>
        <w:tcPr>
          <w:tcW w:w="2844" w:type="dxa"/>
        </w:tcPr>
        <w:p w14:paraId="02E0CF7A" w14:textId="77777777" w:rsidR="008B5CAA" w:rsidRDefault="008B5CAA" w:rsidP="00243A4C">
          <w:pPr>
            <w:pStyle w:val="Piedepgina"/>
            <w:tabs>
              <w:tab w:val="right" w:pos="8280"/>
            </w:tabs>
            <w:jc w:val="center"/>
            <w:rPr>
              <w:rStyle w:val="Nmerodepgina"/>
              <w:sz w:val="16"/>
              <w:szCs w:val="16"/>
            </w:rPr>
          </w:pPr>
          <w:r>
            <w:rPr>
              <w:rStyle w:val="Nmerodepgina"/>
              <w:sz w:val="16"/>
              <w:szCs w:val="16"/>
            </w:rPr>
            <w:t xml:space="preserve">© Avatar </w:t>
          </w:r>
          <w:proofErr w:type="spellStart"/>
          <w:r>
            <w:rPr>
              <w:rStyle w:val="Nmerodepgina"/>
              <w:sz w:val="16"/>
              <w:szCs w:val="16"/>
            </w:rPr>
            <w:t>Srl</w:t>
          </w:r>
          <w:proofErr w:type="spellEnd"/>
          <w:r>
            <w:rPr>
              <w:rStyle w:val="Nmerodepgina"/>
              <w:sz w:val="16"/>
              <w:szCs w:val="16"/>
            </w:rPr>
            <w:t>.</w:t>
          </w:r>
        </w:p>
      </w:tc>
      <w:tc>
        <w:tcPr>
          <w:tcW w:w="2844" w:type="dxa"/>
        </w:tcPr>
        <w:p w14:paraId="05841DB7" w14:textId="77777777" w:rsidR="008B5CAA" w:rsidRDefault="009261BB" w:rsidP="00243A4C">
          <w:pPr>
            <w:pStyle w:val="Piedepgina"/>
            <w:tabs>
              <w:tab w:val="right" w:pos="8280"/>
            </w:tabs>
            <w:jc w:val="right"/>
            <w:rPr>
              <w:rStyle w:val="Nmerodepgina"/>
              <w:sz w:val="16"/>
              <w:szCs w:val="16"/>
            </w:rPr>
          </w:pPr>
          <w:r>
            <w:rPr>
              <w:rStyle w:val="Nmerodepgina"/>
              <w:sz w:val="16"/>
              <w:szCs w:val="16"/>
            </w:rPr>
            <w:fldChar w:fldCharType="begin"/>
          </w:r>
          <w:r w:rsidR="008B5CAA"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B5CAA">
            <w:rPr>
              <w:rStyle w:val="Nmerodepgina"/>
              <w:noProof/>
              <w:sz w:val="16"/>
              <w:szCs w:val="16"/>
            </w:rPr>
            <w:t>4</w:t>
          </w:r>
          <w:r>
            <w:rPr>
              <w:rStyle w:val="Nmerodepgina"/>
              <w:sz w:val="16"/>
              <w:szCs w:val="16"/>
            </w:rPr>
            <w:fldChar w:fldCharType="end"/>
          </w:r>
          <w:r w:rsidR="008B5CAA">
            <w:rPr>
              <w:rStyle w:val="Nmerodepgina"/>
              <w:sz w:val="16"/>
              <w:szCs w:val="16"/>
            </w:rPr>
            <w:t xml:space="preserve"> de </w:t>
          </w:r>
          <w:r>
            <w:rPr>
              <w:rStyle w:val="Nmerodepgina"/>
              <w:sz w:val="16"/>
              <w:szCs w:val="16"/>
            </w:rPr>
            <w:fldChar w:fldCharType="begin"/>
          </w:r>
          <w:r w:rsidR="008B5CAA"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B5CAA">
            <w:rPr>
              <w:rStyle w:val="Nmerodepgina"/>
              <w:noProof/>
              <w:sz w:val="16"/>
              <w:szCs w:val="16"/>
            </w:rPr>
            <w:t>33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70A7AEF7" w14:textId="77777777" w:rsidR="008B5CAA" w:rsidRDefault="008B5C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E26E" w14:textId="77777777" w:rsidR="008B5CAA" w:rsidRPr="00EF4C09" w:rsidRDefault="008B5CAA" w:rsidP="00EF4C09">
    <w:pPr>
      <w:pStyle w:val="Encabezado"/>
      <w:pBdr>
        <w:top w:val="single" w:sz="4" w:space="1" w:color="auto"/>
      </w:pBdr>
      <w:tabs>
        <w:tab w:val="center" w:pos="8460"/>
      </w:tabs>
      <w:rPr>
        <w:rFonts w:ascii="Cambria" w:hAnsi="Cambria" w:cs="Tahoma"/>
        <w:bCs/>
        <w:szCs w:val="20"/>
      </w:rPr>
    </w:pPr>
    <w:r>
      <w:rPr>
        <w:rFonts w:ascii="Cambria" w:hAnsi="Cambria" w:cs="Tahoma"/>
        <w:bCs/>
        <w:szCs w:val="20"/>
      </w:rPr>
      <w:t>Manual de Instalación</w:t>
    </w:r>
    <w:r w:rsidRPr="00EF4C09">
      <w:rPr>
        <w:rFonts w:ascii="Cambria" w:hAnsi="Cambria" w:cs="Tahoma"/>
        <w:bCs/>
        <w:szCs w:val="20"/>
      </w:rPr>
      <w:tab/>
    </w:r>
    <w:r>
      <w:rPr>
        <w:rFonts w:ascii="Cambria" w:hAnsi="Cambria" w:cs="Tahoma"/>
        <w:bCs/>
        <w:szCs w:val="20"/>
      </w:rPr>
      <w:tab/>
    </w:r>
    <w:r w:rsidRPr="00EF4C09">
      <w:rPr>
        <w:rFonts w:ascii="Cambria" w:hAnsi="Cambria" w:cs="Tahoma"/>
        <w:bCs/>
        <w:szCs w:val="20"/>
      </w:rPr>
      <w:t xml:space="preserve">Página No </w: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begin"/>
    </w:r>
    <w:r w:rsidRPr="00EF4C09">
      <w:rPr>
        <w:rStyle w:val="Nmerodepgina"/>
        <w:rFonts w:ascii="Cambria" w:hAnsi="Cambria" w:cs="Tahoma"/>
        <w:bCs/>
        <w:szCs w:val="20"/>
      </w:rPr>
      <w:instrText xml:space="preserve"> PAGE </w:instrTex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separate"/>
    </w:r>
    <w:r w:rsidR="00320E93">
      <w:rPr>
        <w:rStyle w:val="Nmerodepgina"/>
        <w:rFonts w:ascii="Cambria" w:hAnsi="Cambria" w:cs="Tahoma"/>
        <w:bCs/>
        <w:noProof/>
        <w:szCs w:val="20"/>
      </w:rPr>
      <w:t>6</w: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end"/>
    </w:r>
    <w:r w:rsidRPr="00EF4C09">
      <w:rPr>
        <w:rStyle w:val="Nmerodepgina"/>
        <w:rFonts w:ascii="Cambria" w:hAnsi="Cambria" w:cs="Tahoma"/>
        <w:bCs/>
        <w:szCs w:val="20"/>
      </w:rPr>
      <w:t>/</w: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begin"/>
    </w:r>
    <w:r w:rsidRPr="00EF4C09">
      <w:rPr>
        <w:rStyle w:val="Nmerodepgina"/>
        <w:rFonts w:ascii="Cambria" w:hAnsi="Cambria" w:cs="Tahoma"/>
        <w:bCs/>
        <w:szCs w:val="20"/>
      </w:rPr>
      <w:instrText xml:space="preserve"> NUMPAGES </w:instrTex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separate"/>
    </w:r>
    <w:r w:rsidR="00320E93">
      <w:rPr>
        <w:rStyle w:val="Nmerodepgina"/>
        <w:rFonts w:ascii="Cambria" w:hAnsi="Cambria" w:cs="Tahoma"/>
        <w:bCs/>
        <w:noProof/>
        <w:szCs w:val="20"/>
      </w:rPr>
      <w:t>6</w:t>
    </w:r>
    <w:r w:rsidR="009261BB" w:rsidRPr="00EF4C09">
      <w:rPr>
        <w:rStyle w:val="Nmerodepgina"/>
        <w:rFonts w:ascii="Cambria" w:hAnsi="Cambria" w:cs="Tahoma"/>
        <w:bCs/>
        <w:szCs w:val="20"/>
      </w:rPr>
      <w:fldChar w:fldCharType="end"/>
    </w:r>
  </w:p>
  <w:p w14:paraId="6C5D0E12" w14:textId="77777777" w:rsidR="008B5CAA" w:rsidRDefault="008B5CAA">
    <w:pPr>
      <w:pStyle w:val="Piedepgina"/>
    </w:pPr>
  </w:p>
  <w:p w14:paraId="48F1B2CA" w14:textId="77777777" w:rsidR="00E731AD" w:rsidRDefault="00E731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E7B4" w14:textId="77777777" w:rsidR="00D762BE" w:rsidRDefault="00D762BE">
      <w:r>
        <w:separator/>
      </w:r>
    </w:p>
  </w:footnote>
  <w:footnote w:type="continuationSeparator" w:id="0">
    <w:p w14:paraId="01808BE0" w14:textId="77777777" w:rsidR="00D762BE" w:rsidRDefault="00D7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790"/>
      <w:gridCol w:w="4140"/>
      <w:gridCol w:w="2843"/>
    </w:tblGrid>
    <w:tr w:rsidR="008B5CAA" w14:paraId="62A6A90D" w14:textId="77777777">
      <w:trPr>
        <w:cantSplit/>
        <w:trHeight w:val="540"/>
      </w:trPr>
      <w:tc>
        <w:tcPr>
          <w:tcW w:w="1548" w:type="dxa"/>
          <w:vMerge w:val="restart"/>
          <w:vAlign w:val="center"/>
        </w:tcPr>
        <w:p w14:paraId="4DB771B4" w14:textId="77777777" w:rsidR="008B5CAA" w:rsidRPr="00E26BC5" w:rsidRDefault="005D2C68" w:rsidP="00243A4C">
          <w:pPr>
            <w:pStyle w:val="Encabezado"/>
            <w:jc w:val="center"/>
            <w:rPr>
              <w:rFonts w:cs="Tahoma"/>
              <w:sz w:val="16"/>
              <w:szCs w:val="16"/>
            </w:rPr>
          </w:pPr>
          <w:bookmarkStart w:id="36" w:name="OLE_LINK1"/>
          <w:bookmarkStart w:id="37" w:name="OLE_LINK2"/>
          <w:r>
            <w:rPr>
              <w:noProof/>
              <w:lang w:eastAsia="es-PE"/>
            </w:rPr>
            <w:drawing>
              <wp:inline distT="0" distB="0" distL="0" distR="0" wp14:anchorId="1A899FD6" wp14:editId="2CC584D9">
                <wp:extent cx="980440" cy="650875"/>
                <wp:effectExtent l="19050" t="0" r="0" b="0"/>
                <wp:docPr id="13" name="Imagen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440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Align w:val="center"/>
        </w:tcPr>
        <w:p w14:paraId="1191DA2A" w14:textId="77777777" w:rsidR="008B5CAA" w:rsidRPr="00E26BC5" w:rsidRDefault="008B5CAA" w:rsidP="00243A4C">
          <w:pPr>
            <w:pStyle w:val="Encabezado"/>
            <w:rPr>
              <w:rFonts w:cs="Tahoma"/>
              <w:sz w:val="16"/>
              <w:szCs w:val="16"/>
            </w:rPr>
          </w:pPr>
          <w:r w:rsidRPr="00E26BC5">
            <w:rPr>
              <w:rFonts w:cs="Tahoma"/>
              <w:sz w:val="16"/>
              <w:szCs w:val="16"/>
            </w:rPr>
            <w:t>&lt;&lt;Nombre del Proyecto&gt;&gt;</w:t>
          </w:r>
        </w:p>
      </w:tc>
      <w:tc>
        <w:tcPr>
          <w:tcW w:w="2843" w:type="dxa"/>
          <w:vAlign w:val="center"/>
        </w:tcPr>
        <w:p w14:paraId="236B3395" w14:textId="77777777" w:rsidR="008B5CAA" w:rsidRPr="00E26BC5" w:rsidRDefault="008B5CAA" w:rsidP="00243A4C">
          <w:pPr>
            <w:pStyle w:val="Encabezado"/>
            <w:rPr>
              <w:rFonts w:cs="Tahoma"/>
              <w:sz w:val="16"/>
              <w:szCs w:val="16"/>
            </w:rPr>
          </w:pPr>
          <w:r w:rsidRPr="00E26BC5">
            <w:rPr>
              <w:rFonts w:cs="Tahoma"/>
              <w:sz w:val="16"/>
              <w:szCs w:val="16"/>
            </w:rPr>
            <w:t xml:space="preserve">Versión </w:t>
          </w:r>
          <w:proofErr w:type="gramStart"/>
          <w:r w:rsidRPr="00E26BC5">
            <w:rPr>
              <w:rFonts w:cs="Tahoma"/>
              <w:sz w:val="16"/>
              <w:szCs w:val="16"/>
            </w:rPr>
            <w:t>#.#</w:t>
          </w:r>
          <w:proofErr w:type="gramEnd"/>
        </w:p>
      </w:tc>
    </w:tr>
    <w:tr w:rsidR="008B5CAA" w14:paraId="7A58117E" w14:textId="77777777">
      <w:trPr>
        <w:cantSplit/>
        <w:trHeight w:val="540"/>
      </w:trPr>
      <w:tc>
        <w:tcPr>
          <w:tcW w:w="1548" w:type="dxa"/>
          <w:vMerge/>
        </w:tcPr>
        <w:p w14:paraId="2EB05454" w14:textId="77777777" w:rsidR="008B5CAA" w:rsidRPr="00E26BC5" w:rsidRDefault="008B5CAA" w:rsidP="00243A4C">
          <w:pPr>
            <w:pStyle w:val="Encabezado"/>
            <w:rPr>
              <w:rFonts w:cs="Tahoma"/>
              <w:sz w:val="16"/>
              <w:szCs w:val="16"/>
            </w:rPr>
          </w:pPr>
        </w:p>
      </w:tc>
      <w:tc>
        <w:tcPr>
          <w:tcW w:w="4140" w:type="dxa"/>
          <w:vAlign w:val="center"/>
        </w:tcPr>
        <w:p w14:paraId="3D9FF6FA" w14:textId="77777777" w:rsidR="008B5CAA" w:rsidRPr="00E26BC5" w:rsidRDefault="008B5CAA" w:rsidP="00243A4C">
          <w:pPr>
            <w:pStyle w:val="Encabezado"/>
            <w:rPr>
              <w:rFonts w:cs="Tahoma"/>
              <w:sz w:val="16"/>
              <w:szCs w:val="16"/>
            </w:rPr>
          </w:pPr>
          <w:r w:rsidRPr="00E26BC5">
            <w:rPr>
              <w:rFonts w:cs="Tahoma"/>
              <w:sz w:val="16"/>
              <w:szCs w:val="16"/>
            </w:rPr>
            <w:t>DOCID: &lt;&lt;&gt;&gt;</w:t>
          </w:r>
        </w:p>
      </w:tc>
      <w:tc>
        <w:tcPr>
          <w:tcW w:w="2843" w:type="dxa"/>
          <w:vAlign w:val="center"/>
        </w:tcPr>
        <w:p w14:paraId="3CD2B434" w14:textId="77777777" w:rsidR="008B5CAA" w:rsidRPr="00E26BC5" w:rsidRDefault="008B5CAA" w:rsidP="00243A4C">
          <w:pPr>
            <w:pStyle w:val="Encabezado"/>
            <w:rPr>
              <w:rFonts w:cs="Tahoma"/>
              <w:sz w:val="16"/>
              <w:szCs w:val="16"/>
            </w:rPr>
          </w:pPr>
          <w:r w:rsidRPr="00E26BC5">
            <w:rPr>
              <w:rFonts w:cs="Tahoma"/>
              <w:sz w:val="16"/>
              <w:szCs w:val="16"/>
            </w:rPr>
            <w:t xml:space="preserve">Emitido </w:t>
          </w:r>
          <w:proofErr w:type="spellStart"/>
          <w:r w:rsidRPr="00E26BC5">
            <w:rPr>
              <w:rFonts w:cs="Tahoma"/>
              <w:sz w:val="16"/>
              <w:szCs w:val="16"/>
            </w:rPr>
            <w:t>dd</w:t>
          </w:r>
          <w:proofErr w:type="spellEnd"/>
          <w:r w:rsidRPr="00E26BC5">
            <w:rPr>
              <w:rFonts w:cs="Tahoma"/>
              <w:sz w:val="16"/>
              <w:szCs w:val="16"/>
            </w:rPr>
            <w:t>/mm/</w:t>
          </w:r>
          <w:proofErr w:type="spellStart"/>
          <w:r w:rsidRPr="00E26BC5">
            <w:rPr>
              <w:rFonts w:cs="Tahoma"/>
              <w:sz w:val="16"/>
              <w:szCs w:val="16"/>
            </w:rPr>
            <w:t>yyyy</w:t>
          </w:r>
          <w:bookmarkEnd w:id="36"/>
          <w:bookmarkEnd w:id="37"/>
          <w:proofErr w:type="spellEnd"/>
        </w:p>
      </w:tc>
    </w:tr>
  </w:tbl>
  <w:p w14:paraId="1FA4107A" w14:textId="77777777" w:rsidR="008B5CAA" w:rsidRDefault="008B5C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06D8" w14:textId="77777777" w:rsidR="008B5CAA" w:rsidRPr="00060B06" w:rsidRDefault="008B5CAA" w:rsidP="005924B2">
    <w:pPr>
      <w:pStyle w:val="Encabezado"/>
      <w:rPr>
        <w:rFonts w:ascii="Cambria" w:hAnsi="Cambria" w:cs="Tahoma"/>
        <w:bCs/>
      </w:rPr>
    </w:pPr>
    <w:r>
      <w:tab/>
    </w:r>
    <w:r>
      <w:tab/>
    </w:r>
  </w:p>
  <w:p w14:paraId="605F8494" w14:textId="77777777" w:rsidR="008B5CAA" w:rsidRPr="00A3640D" w:rsidRDefault="008B5CAA" w:rsidP="000061E6">
    <w:pPr>
      <w:pStyle w:val="Encabezado"/>
      <w:pBdr>
        <w:bottom w:val="single" w:sz="4" w:space="1" w:color="auto"/>
      </w:pBdr>
      <w:jc w:val="right"/>
      <w:rPr>
        <w:rFonts w:ascii="Cambria" w:hAnsi="Cambria" w:cs="Tahoma"/>
        <w:bCs/>
        <w:color w:val="000000"/>
        <w:szCs w:val="20"/>
      </w:rPr>
    </w:pPr>
  </w:p>
  <w:p w14:paraId="4B6E0233" w14:textId="77777777" w:rsidR="008B5CAA" w:rsidRPr="00E70EC4" w:rsidRDefault="008B5CAA" w:rsidP="00EC4CFD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EB6"/>
    <w:multiLevelType w:val="hybridMultilevel"/>
    <w:tmpl w:val="0CDA8218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17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28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7A151C"/>
    <w:multiLevelType w:val="hybridMultilevel"/>
    <w:tmpl w:val="57F4C882"/>
    <w:lvl w:ilvl="0" w:tplc="966051D8">
      <w:numFmt w:val="bullet"/>
      <w:lvlText w:val="-"/>
      <w:lvlJc w:val="left"/>
      <w:pPr>
        <w:ind w:left="2524" w:hanging="360"/>
      </w:pPr>
      <w:rPr>
        <w:rFonts w:ascii="Trebuchet MS" w:eastAsiaTheme="minorEastAsia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" w15:restartNumberingAfterBreak="0">
    <w:nsid w:val="0B031437"/>
    <w:multiLevelType w:val="hybridMultilevel"/>
    <w:tmpl w:val="1DB89BC6"/>
    <w:lvl w:ilvl="0" w:tplc="280A000F">
      <w:start w:val="1"/>
      <w:numFmt w:val="decimal"/>
      <w:lvlText w:val="%1."/>
      <w:lvlJc w:val="left"/>
      <w:pPr>
        <w:ind w:left="1494" w:hanging="360"/>
      </w:p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B864901"/>
    <w:multiLevelType w:val="hybridMultilevel"/>
    <w:tmpl w:val="FAC87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2012"/>
    <w:multiLevelType w:val="multilevel"/>
    <w:tmpl w:val="95B841F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8470AA"/>
    <w:multiLevelType w:val="hybridMultilevel"/>
    <w:tmpl w:val="DD6C3CC8"/>
    <w:lvl w:ilvl="0" w:tplc="FE5A7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FE5A77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5C66"/>
    <w:multiLevelType w:val="hybridMultilevel"/>
    <w:tmpl w:val="AA0E53A8"/>
    <w:lvl w:ilvl="0" w:tplc="331AF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841D3"/>
    <w:multiLevelType w:val="hybridMultilevel"/>
    <w:tmpl w:val="D9541D8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1FDD"/>
    <w:multiLevelType w:val="hybridMultilevel"/>
    <w:tmpl w:val="2AE601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6FB27416">
      <w:start w:val="1"/>
      <w:numFmt w:val="lowerRoman"/>
      <w:lvlText w:val="%3."/>
      <w:lvlJc w:val="right"/>
      <w:pPr>
        <w:ind w:left="2164" w:hanging="180"/>
      </w:pPr>
      <w:rPr>
        <w:b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47848"/>
    <w:multiLevelType w:val="hybridMultilevel"/>
    <w:tmpl w:val="5D70084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>
      <w:start w:val="1"/>
      <w:numFmt w:val="decimal"/>
      <w:lvlText w:val="%4."/>
      <w:lvlJc w:val="left"/>
      <w:pPr>
        <w:ind w:left="3936" w:hanging="360"/>
      </w:pPr>
    </w:lvl>
    <w:lvl w:ilvl="4" w:tplc="280A0019">
      <w:start w:val="1"/>
      <w:numFmt w:val="lowerLetter"/>
      <w:lvlText w:val="%5."/>
      <w:lvlJc w:val="left"/>
      <w:pPr>
        <w:ind w:left="4656" w:hanging="360"/>
      </w:pPr>
    </w:lvl>
    <w:lvl w:ilvl="5" w:tplc="280A001B">
      <w:start w:val="1"/>
      <w:numFmt w:val="lowerRoman"/>
      <w:lvlText w:val="%6."/>
      <w:lvlJc w:val="right"/>
      <w:pPr>
        <w:ind w:left="5376" w:hanging="180"/>
      </w:pPr>
    </w:lvl>
    <w:lvl w:ilvl="6" w:tplc="280A000F">
      <w:start w:val="1"/>
      <w:numFmt w:val="decimal"/>
      <w:lvlText w:val="%7."/>
      <w:lvlJc w:val="left"/>
      <w:pPr>
        <w:ind w:left="6096" w:hanging="360"/>
      </w:pPr>
    </w:lvl>
    <w:lvl w:ilvl="7" w:tplc="280A0019">
      <w:start w:val="1"/>
      <w:numFmt w:val="lowerLetter"/>
      <w:lvlText w:val="%8."/>
      <w:lvlJc w:val="left"/>
      <w:pPr>
        <w:ind w:left="6816" w:hanging="360"/>
      </w:pPr>
    </w:lvl>
    <w:lvl w:ilvl="8" w:tplc="280A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A5D1536"/>
    <w:multiLevelType w:val="hybridMultilevel"/>
    <w:tmpl w:val="1D0013D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E5C5631"/>
    <w:multiLevelType w:val="hybridMultilevel"/>
    <w:tmpl w:val="AD3C40E4"/>
    <w:lvl w:ilvl="0" w:tplc="6FB27416">
      <w:start w:val="1"/>
      <w:numFmt w:val="lowerRoman"/>
      <w:lvlText w:val="%1."/>
      <w:lvlJc w:val="right"/>
      <w:pPr>
        <w:ind w:left="2164" w:hanging="18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30204"/>
    <w:multiLevelType w:val="hybridMultilevel"/>
    <w:tmpl w:val="12EC2C16"/>
    <w:lvl w:ilvl="0" w:tplc="280A0017">
      <w:start w:val="1"/>
      <w:numFmt w:val="lowerLetter"/>
      <w:lvlText w:val="%1)"/>
      <w:lvlJc w:val="left"/>
      <w:pPr>
        <w:ind w:left="1494" w:hanging="360"/>
      </w:p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4A84B57"/>
    <w:multiLevelType w:val="multilevel"/>
    <w:tmpl w:val="F858E8E8"/>
    <w:lvl w:ilvl="0">
      <w:start w:val="4"/>
      <w:numFmt w:val="decimal"/>
      <w:lvlText w:val="%1."/>
      <w:lvlJc w:val="left"/>
      <w:pPr>
        <w:ind w:left="495" w:hanging="495"/>
      </w:pPr>
      <w:rPr>
        <w:rFonts w:cs="Times New Roman"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cs="Times New Roman" w:hint="default"/>
        <w:b/>
      </w:rPr>
    </w:lvl>
    <w:lvl w:ilvl="2">
      <w:start w:val="1"/>
      <w:numFmt w:val="decimal"/>
      <w:pStyle w:val="car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4" w15:restartNumberingAfterBreak="0">
    <w:nsid w:val="38C9422C"/>
    <w:multiLevelType w:val="hybridMultilevel"/>
    <w:tmpl w:val="8626C328"/>
    <w:lvl w:ilvl="0" w:tplc="FE5A7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A2969"/>
    <w:multiLevelType w:val="hybridMultilevel"/>
    <w:tmpl w:val="BB10E986"/>
    <w:lvl w:ilvl="0" w:tplc="71F05E94">
      <w:start w:val="11"/>
      <w:numFmt w:val="bullet"/>
      <w:lvlText w:val=""/>
      <w:lvlJc w:val="left"/>
      <w:pPr>
        <w:ind w:left="2136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E224F60"/>
    <w:multiLevelType w:val="hybridMultilevel"/>
    <w:tmpl w:val="101C6612"/>
    <w:lvl w:ilvl="0" w:tplc="99F61680"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99F61680">
      <w:numFmt w:val="bullet"/>
      <w:lvlText w:val="-"/>
      <w:lvlJc w:val="left"/>
      <w:pPr>
        <w:ind w:left="1656" w:hanging="360"/>
      </w:pPr>
      <w:rPr>
        <w:rFonts w:ascii="Arial" w:eastAsia="Times New Roman" w:hAnsi="Arial" w:cs="Arial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18E2168"/>
    <w:multiLevelType w:val="hybridMultilevel"/>
    <w:tmpl w:val="09F44750"/>
    <w:lvl w:ilvl="0" w:tplc="089243D8">
      <w:start w:val="10"/>
      <w:numFmt w:val="bullet"/>
      <w:lvlText w:val="-"/>
      <w:lvlJc w:val="left"/>
      <w:pPr>
        <w:ind w:left="1134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8" w15:restartNumberingAfterBreak="0">
    <w:nsid w:val="4C3F6373"/>
    <w:multiLevelType w:val="multilevel"/>
    <w:tmpl w:val="7366913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 w15:restartNumberingAfterBreak="0">
    <w:nsid w:val="4E9A3079"/>
    <w:multiLevelType w:val="hybridMultilevel"/>
    <w:tmpl w:val="9B1CE9F0"/>
    <w:lvl w:ilvl="0" w:tplc="6FB27416">
      <w:start w:val="1"/>
      <w:numFmt w:val="lowerRoman"/>
      <w:lvlText w:val="%1."/>
      <w:lvlJc w:val="right"/>
      <w:pPr>
        <w:ind w:left="2164" w:hanging="18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4FFF"/>
    <w:multiLevelType w:val="hybridMultilevel"/>
    <w:tmpl w:val="648EF5C4"/>
    <w:lvl w:ilvl="0" w:tplc="28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36E700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8B42A24"/>
    <w:multiLevelType w:val="hybridMultilevel"/>
    <w:tmpl w:val="799CE866"/>
    <w:lvl w:ilvl="0" w:tplc="8E04D3DE">
      <w:start w:val="3"/>
      <w:numFmt w:val="bullet"/>
      <w:lvlText w:val="-"/>
      <w:lvlJc w:val="left"/>
      <w:pPr>
        <w:ind w:left="1134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 w15:restartNumberingAfterBreak="0">
    <w:nsid w:val="5C655CFD"/>
    <w:multiLevelType w:val="hybridMultilevel"/>
    <w:tmpl w:val="AD6A5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40D59"/>
    <w:multiLevelType w:val="hybridMultilevel"/>
    <w:tmpl w:val="477A9A3E"/>
    <w:lvl w:ilvl="0" w:tplc="CED2FE6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D0946"/>
    <w:multiLevelType w:val="hybridMultilevel"/>
    <w:tmpl w:val="A694EE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pStyle w:val="Ttulo3ver2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28" w15:restartNumberingAfterBreak="0">
    <w:nsid w:val="70873D0F"/>
    <w:multiLevelType w:val="hybridMultilevel"/>
    <w:tmpl w:val="5036897C"/>
    <w:lvl w:ilvl="0" w:tplc="AAD2A49E">
      <w:start w:val="1"/>
      <w:numFmt w:val="lowerLetter"/>
      <w:pStyle w:val="sangria0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734600"/>
    <w:multiLevelType w:val="hybridMultilevel"/>
    <w:tmpl w:val="758CDEAC"/>
    <w:lvl w:ilvl="0" w:tplc="74845B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06B95"/>
    <w:multiLevelType w:val="hybridMultilevel"/>
    <w:tmpl w:val="201A0196"/>
    <w:lvl w:ilvl="0" w:tplc="280A0017">
      <w:start w:val="1"/>
      <w:numFmt w:val="lowerLetter"/>
      <w:lvlText w:val="%1)"/>
      <w:lvlJc w:val="left"/>
      <w:pPr>
        <w:ind w:left="1494" w:hanging="360"/>
      </w:p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1721"/>
        </w:tabs>
        <w:ind w:left="164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D852C59"/>
    <w:multiLevelType w:val="hybridMultilevel"/>
    <w:tmpl w:val="1570B0A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7"/>
  </w:num>
  <w:num w:numId="4">
    <w:abstractNumId w:val="28"/>
  </w:num>
  <w:num w:numId="5">
    <w:abstractNumId w:val="4"/>
  </w:num>
  <w:num w:numId="6">
    <w:abstractNumId w:val="31"/>
  </w:num>
  <w:num w:numId="7">
    <w:abstractNumId w:val="24"/>
  </w:num>
  <w:num w:numId="8">
    <w:abstractNumId w:val="5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4"/>
  </w:num>
  <w:num w:numId="12">
    <w:abstractNumId w:val="10"/>
  </w:num>
  <w:num w:numId="13">
    <w:abstractNumId w:val="13"/>
  </w:num>
  <w:num w:numId="14">
    <w:abstractNumId w:val="3"/>
  </w:num>
  <w:num w:numId="15">
    <w:abstractNumId w:val="8"/>
  </w:num>
  <w:num w:numId="16">
    <w:abstractNumId w:val="19"/>
  </w:num>
  <w:num w:numId="17">
    <w:abstractNumId w:val="11"/>
  </w:num>
  <w:num w:numId="18">
    <w:abstractNumId w:val="1"/>
  </w:num>
  <w:num w:numId="19">
    <w:abstractNumId w:val="32"/>
  </w:num>
  <w:num w:numId="20">
    <w:abstractNumId w:val="15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1"/>
  </w:num>
  <w:num w:numId="26">
    <w:abstractNumId w:val="0"/>
  </w:num>
  <w:num w:numId="27">
    <w:abstractNumId w:val="29"/>
  </w:num>
  <w:num w:numId="28">
    <w:abstractNumId w:val="17"/>
  </w:num>
  <w:num w:numId="29">
    <w:abstractNumId w:val="20"/>
  </w:num>
  <w:num w:numId="30">
    <w:abstractNumId w:val="6"/>
  </w:num>
  <w:num w:numId="31">
    <w:abstractNumId w:val="2"/>
  </w:num>
  <w:num w:numId="32">
    <w:abstractNumId w:val="7"/>
  </w:num>
  <w:num w:numId="33">
    <w:abstractNumId w:val="30"/>
  </w:num>
  <w:num w:numId="34">
    <w:abstractNumId w:val="22"/>
  </w:num>
  <w:num w:numId="35">
    <w:abstractNumId w:val="12"/>
  </w:num>
  <w:num w:numId="36">
    <w:abstractNumId w:val="25"/>
  </w:num>
  <w:num w:numId="3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64"/>
    <w:rsid w:val="00000BEA"/>
    <w:rsid w:val="00002407"/>
    <w:rsid w:val="000024E5"/>
    <w:rsid w:val="0000345F"/>
    <w:rsid w:val="0000355A"/>
    <w:rsid w:val="00003F1C"/>
    <w:rsid w:val="000055C8"/>
    <w:rsid w:val="00005D4A"/>
    <w:rsid w:val="000061E6"/>
    <w:rsid w:val="00006A30"/>
    <w:rsid w:val="00007CD2"/>
    <w:rsid w:val="000109A7"/>
    <w:rsid w:val="00010E87"/>
    <w:rsid w:val="00011BD6"/>
    <w:rsid w:val="00012692"/>
    <w:rsid w:val="00013070"/>
    <w:rsid w:val="0001355E"/>
    <w:rsid w:val="0001441D"/>
    <w:rsid w:val="00014AE5"/>
    <w:rsid w:val="00014DE3"/>
    <w:rsid w:val="0001539F"/>
    <w:rsid w:val="000158D7"/>
    <w:rsid w:val="0001639A"/>
    <w:rsid w:val="000168A9"/>
    <w:rsid w:val="000222C4"/>
    <w:rsid w:val="000260FD"/>
    <w:rsid w:val="00027BE0"/>
    <w:rsid w:val="00032109"/>
    <w:rsid w:val="00034CEB"/>
    <w:rsid w:val="00037364"/>
    <w:rsid w:val="0003752F"/>
    <w:rsid w:val="0003768B"/>
    <w:rsid w:val="00037A78"/>
    <w:rsid w:val="00043863"/>
    <w:rsid w:val="00044D7E"/>
    <w:rsid w:val="00044E59"/>
    <w:rsid w:val="00045ACA"/>
    <w:rsid w:val="0004796C"/>
    <w:rsid w:val="00051CE7"/>
    <w:rsid w:val="000524F6"/>
    <w:rsid w:val="00053724"/>
    <w:rsid w:val="0005449C"/>
    <w:rsid w:val="00055B65"/>
    <w:rsid w:val="00056C94"/>
    <w:rsid w:val="00060F9E"/>
    <w:rsid w:val="00062AEA"/>
    <w:rsid w:val="0007012D"/>
    <w:rsid w:val="000719B1"/>
    <w:rsid w:val="000732BF"/>
    <w:rsid w:val="0007576F"/>
    <w:rsid w:val="000760B0"/>
    <w:rsid w:val="00076509"/>
    <w:rsid w:val="00077590"/>
    <w:rsid w:val="00077ADA"/>
    <w:rsid w:val="000831D8"/>
    <w:rsid w:val="00083C70"/>
    <w:rsid w:val="00086A4F"/>
    <w:rsid w:val="0008739D"/>
    <w:rsid w:val="00090838"/>
    <w:rsid w:val="00090F1C"/>
    <w:rsid w:val="00092588"/>
    <w:rsid w:val="00093DF7"/>
    <w:rsid w:val="0009449D"/>
    <w:rsid w:val="00095908"/>
    <w:rsid w:val="0009610E"/>
    <w:rsid w:val="000A17E2"/>
    <w:rsid w:val="000A3726"/>
    <w:rsid w:val="000A4521"/>
    <w:rsid w:val="000A5EFF"/>
    <w:rsid w:val="000B1546"/>
    <w:rsid w:val="000B1C01"/>
    <w:rsid w:val="000B3004"/>
    <w:rsid w:val="000B3C12"/>
    <w:rsid w:val="000B5C4D"/>
    <w:rsid w:val="000C0AD0"/>
    <w:rsid w:val="000C0EC6"/>
    <w:rsid w:val="000C353C"/>
    <w:rsid w:val="000C37AD"/>
    <w:rsid w:val="000C3CCA"/>
    <w:rsid w:val="000C43D4"/>
    <w:rsid w:val="000C65F8"/>
    <w:rsid w:val="000C7E1C"/>
    <w:rsid w:val="000D3071"/>
    <w:rsid w:val="000D4513"/>
    <w:rsid w:val="000D6EC4"/>
    <w:rsid w:val="000E438D"/>
    <w:rsid w:val="000E456D"/>
    <w:rsid w:val="000E4CCF"/>
    <w:rsid w:val="000E4D84"/>
    <w:rsid w:val="000E5BC2"/>
    <w:rsid w:val="000F00DE"/>
    <w:rsid w:val="000F1213"/>
    <w:rsid w:val="000F2C04"/>
    <w:rsid w:val="000F5789"/>
    <w:rsid w:val="000F6642"/>
    <w:rsid w:val="00100939"/>
    <w:rsid w:val="00101571"/>
    <w:rsid w:val="0010352E"/>
    <w:rsid w:val="00105835"/>
    <w:rsid w:val="0010604D"/>
    <w:rsid w:val="00107C55"/>
    <w:rsid w:val="0011227E"/>
    <w:rsid w:val="00112313"/>
    <w:rsid w:val="00114AB4"/>
    <w:rsid w:val="00116A77"/>
    <w:rsid w:val="001207F6"/>
    <w:rsid w:val="001211AF"/>
    <w:rsid w:val="001238B4"/>
    <w:rsid w:val="00123AB0"/>
    <w:rsid w:val="001242B5"/>
    <w:rsid w:val="0012564B"/>
    <w:rsid w:val="00127555"/>
    <w:rsid w:val="00130A8A"/>
    <w:rsid w:val="00132697"/>
    <w:rsid w:val="001332A6"/>
    <w:rsid w:val="00135A84"/>
    <w:rsid w:val="0013673C"/>
    <w:rsid w:val="0013710A"/>
    <w:rsid w:val="00137293"/>
    <w:rsid w:val="00141C1A"/>
    <w:rsid w:val="001456A8"/>
    <w:rsid w:val="001466D6"/>
    <w:rsid w:val="00147371"/>
    <w:rsid w:val="0015045A"/>
    <w:rsid w:val="0015096D"/>
    <w:rsid w:val="00151B5A"/>
    <w:rsid w:val="00155268"/>
    <w:rsid w:val="00155C6C"/>
    <w:rsid w:val="0015621B"/>
    <w:rsid w:val="00157EBC"/>
    <w:rsid w:val="001608C9"/>
    <w:rsid w:val="0016151F"/>
    <w:rsid w:val="001630C0"/>
    <w:rsid w:val="001648B4"/>
    <w:rsid w:val="00165AAD"/>
    <w:rsid w:val="001706B8"/>
    <w:rsid w:val="00170A61"/>
    <w:rsid w:val="00170D17"/>
    <w:rsid w:val="001712BF"/>
    <w:rsid w:val="00172439"/>
    <w:rsid w:val="00172EC1"/>
    <w:rsid w:val="00175090"/>
    <w:rsid w:val="001768E0"/>
    <w:rsid w:val="001769E9"/>
    <w:rsid w:val="0017709B"/>
    <w:rsid w:val="00177323"/>
    <w:rsid w:val="001806E7"/>
    <w:rsid w:val="00184A6D"/>
    <w:rsid w:val="001858C0"/>
    <w:rsid w:val="0019080C"/>
    <w:rsid w:val="00190D68"/>
    <w:rsid w:val="00192660"/>
    <w:rsid w:val="00192A99"/>
    <w:rsid w:val="00192BA9"/>
    <w:rsid w:val="00192DA2"/>
    <w:rsid w:val="00193BCF"/>
    <w:rsid w:val="001951F1"/>
    <w:rsid w:val="0019553C"/>
    <w:rsid w:val="0019586E"/>
    <w:rsid w:val="001961C2"/>
    <w:rsid w:val="0019678C"/>
    <w:rsid w:val="00196A81"/>
    <w:rsid w:val="00197A4F"/>
    <w:rsid w:val="001A4A86"/>
    <w:rsid w:val="001A6B25"/>
    <w:rsid w:val="001A6D90"/>
    <w:rsid w:val="001A721D"/>
    <w:rsid w:val="001A72F4"/>
    <w:rsid w:val="001A7DC8"/>
    <w:rsid w:val="001B18E9"/>
    <w:rsid w:val="001B22FF"/>
    <w:rsid w:val="001B4608"/>
    <w:rsid w:val="001B4844"/>
    <w:rsid w:val="001B50F4"/>
    <w:rsid w:val="001B7525"/>
    <w:rsid w:val="001B77CF"/>
    <w:rsid w:val="001C1AB5"/>
    <w:rsid w:val="001C1B40"/>
    <w:rsid w:val="001C2A5A"/>
    <w:rsid w:val="001C2C27"/>
    <w:rsid w:val="001C6642"/>
    <w:rsid w:val="001C6CFF"/>
    <w:rsid w:val="001C7189"/>
    <w:rsid w:val="001D168E"/>
    <w:rsid w:val="001D1813"/>
    <w:rsid w:val="001D19EF"/>
    <w:rsid w:val="001D3A5E"/>
    <w:rsid w:val="001E0A01"/>
    <w:rsid w:val="001E0CEF"/>
    <w:rsid w:val="001E0E09"/>
    <w:rsid w:val="001E38AE"/>
    <w:rsid w:val="001E3BB5"/>
    <w:rsid w:val="001E5E93"/>
    <w:rsid w:val="001F110D"/>
    <w:rsid w:val="001F129F"/>
    <w:rsid w:val="001F1BAE"/>
    <w:rsid w:val="001F3627"/>
    <w:rsid w:val="001F3BDF"/>
    <w:rsid w:val="001F3E82"/>
    <w:rsid w:val="001F4A16"/>
    <w:rsid w:val="001F53A0"/>
    <w:rsid w:val="001F5E0C"/>
    <w:rsid w:val="001F6527"/>
    <w:rsid w:val="00201E35"/>
    <w:rsid w:val="00202C53"/>
    <w:rsid w:val="0020441C"/>
    <w:rsid w:val="00204E37"/>
    <w:rsid w:val="00206498"/>
    <w:rsid w:val="00210686"/>
    <w:rsid w:val="00210B2A"/>
    <w:rsid w:val="00213A86"/>
    <w:rsid w:val="00213F0E"/>
    <w:rsid w:val="00214575"/>
    <w:rsid w:val="00214598"/>
    <w:rsid w:val="002150FC"/>
    <w:rsid w:val="002159EF"/>
    <w:rsid w:val="00216E34"/>
    <w:rsid w:val="002206A0"/>
    <w:rsid w:val="00220A69"/>
    <w:rsid w:val="00220B72"/>
    <w:rsid w:val="002210FA"/>
    <w:rsid w:val="0022203D"/>
    <w:rsid w:val="00222639"/>
    <w:rsid w:val="00222AB8"/>
    <w:rsid w:val="00223A1D"/>
    <w:rsid w:val="00223D44"/>
    <w:rsid w:val="00223ED8"/>
    <w:rsid w:val="00224BEA"/>
    <w:rsid w:val="0022594F"/>
    <w:rsid w:val="00225CE0"/>
    <w:rsid w:val="002275F4"/>
    <w:rsid w:val="00227922"/>
    <w:rsid w:val="00230227"/>
    <w:rsid w:val="00233CFA"/>
    <w:rsid w:val="002352DA"/>
    <w:rsid w:val="0023750A"/>
    <w:rsid w:val="00237848"/>
    <w:rsid w:val="0024283E"/>
    <w:rsid w:val="00242D69"/>
    <w:rsid w:val="00243A4C"/>
    <w:rsid w:val="00245A4E"/>
    <w:rsid w:val="0024649B"/>
    <w:rsid w:val="00247B37"/>
    <w:rsid w:val="0025061E"/>
    <w:rsid w:val="00252CEA"/>
    <w:rsid w:val="00254B66"/>
    <w:rsid w:val="00255A60"/>
    <w:rsid w:val="00260833"/>
    <w:rsid w:val="00262B8C"/>
    <w:rsid w:val="00262CF6"/>
    <w:rsid w:val="0026367F"/>
    <w:rsid w:val="00264724"/>
    <w:rsid w:val="00264D1B"/>
    <w:rsid w:val="0026561F"/>
    <w:rsid w:val="00266234"/>
    <w:rsid w:val="002713ED"/>
    <w:rsid w:val="00271E33"/>
    <w:rsid w:val="002723E2"/>
    <w:rsid w:val="00272F06"/>
    <w:rsid w:val="00273525"/>
    <w:rsid w:val="00273E4D"/>
    <w:rsid w:val="0027480A"/>
    <w:rsid w:val="00275921"/>
    <w:rsid w:val="00277687"/>
    <w:rsid w:val="00280077"/>
    <w:rsid w:val="00281784"/>
    <w:rsid w:val="00283168"/>
    <w:rsid w:val="002836A0"/>
    <w:rsid w:val="00284C65"/>
    <w:rsid w:val="00284FD0"/>
    <w:rsid w:val="00285AAC"/>
    <w:rsid w:val="00287CF3"/>
    <w:rsid w:val="00287E0F"/>
    <w:rsid w:val="00292C7D"/>
    <w:rsid w:val="00293C76"/>
    <w:rsid w:val="00297037"/>
    <w:rsid w:val="002A020F"/>
    <w:rsid w:val="002A19FD"/>
    <w:rsid w:val="002A310D"/>
    <w:rsid w:val="002A3790"/>
    <w:rsid w:val="002A42F1"/>
    <w:rsid w:val="002A43D5"/>
    <w:rsid w:val="002A44D1"/>
    <w:rsid w:val="002A51FC"/>
    <w:rsid w:val="002A5F74"/>
    <w:rsid w:val="002A6083"/>
    <w:rsid w:val="002A63FE"/>
    <w:rsid w:val="002B30C0"/>
    <w:rsid w:val="002B3C63"/>
    <w:rsid w:val="002B4D3D"/>
    <w:rsid w:val="002B64F4"/>
    <w:rsid w:val="002B7084"/>
    <w:rsid w:val="002C0637"/>
    <w:rsid w:val="002C1150"/>
    <w:rsid w:val="002C123E"/>
    <w:rsid w:val="002C1605"/>
    <w:rsid w:val="002C1F46"/>
    <w:rsid w:val="002C2E37"/>
    <w:rsid w:val="002C4019"/>
    <w:rsid w:val="002C43C2"/>
    <w:rsid w:val="002C6623"/>
    <w:rsid w:val="002D034B"/>
    <w:rsid w:val="002D1959"/>
    <w:rsid w:val="002D1A08"/>
    <w:rsid w:val="002D3648"/>
    <w:rsid w:val="002D4B85"/>
    <w:rsid w:val="002D4EFD"/>
    <w:rsid w:val="002D7DBD"/>
    <w:rsid w:val="002E00EA"/>
    <w:rsid w:val="002E10F9"/>
    <w:rsid w:val="002E419F"/>
    <w:rsid w:val="002E613B"/>
    <w:rsid w:val="002E7465"/>
    <w:rsid w:val="002F3373"/>
    <w:rsid w:val="002F374A"/>
    <w:rsid w:val="002F5F75"/>
    <w:rsid w:val="002F7F08"/>
    <w:rsid w:val="00300365"/>
    <w:rsid w:val="003009A6"/>
    <w:rsid w:val="00301615"/>
    <w:rsid w:val="00301813"/>
    <w:rsid w:val="00301DD3"/>
    <w:rsid w:val="00302A8E"/>
    <w:rsid w:val="003048DE"/>
    <w:rsid w:val="003069F1"/>
    <w:rsid w:val="003070E8"/>
    <w:rsid w:val="00307707"/>
    <w:rsid w:val="003079C6"/>
    <w:rsid w:val="00310374"/>
    <w:rsid w:val="0031128C"/>
    <w:rsid w:val="003126FE"/>
    <w:rsid w:val="00314480"/>
    <w:rsid w:val="003201C7"/>
    <w:rsid w:val="00320B8C"/>
    <w:rsid w:val="00320E93"/>
    <w:rsid w:val="00323E1C"/>
    <w:rsid w:val="00324D16"/>
    <w:rsid w:val="003264B2"/>
    <w:rsid w:val="00326A4E"/>
    <w:rsid w:val="00330518"/>
    <w:rsid w:val="00330C9F"/>
    <w:rsid w:val="00331DCE"/>
    <w:rsid w:val="0033216F"/>
    <w:rsid w:val="00332379"/>
    <w:rsid w:val="003351C4"/>
    <w:rsid w:val="00335EEB"/>
    <w:rsid w:val="00337ABF"/>
    <w:rsid w:val="00341BFB"/>
    <w:rsid w:val="003448A7"/>
    <w:rsid w:val="00345390"/>
    <w:rsid w:val="00345802"/>
    <w:rsid w:val="00346979"/>
    <w:rsid w:val="00347403"/>
    <w:rsid w:val="003476CB"/>
    <w:rsid w:val="0035247C"/>
    <w:rsid w:val="00356DEB"/>
    <w:rsid w:val="00360B9F"/>
    <w:rsid w:val="003637D5"/>
    <w:rsid w:val="00364692"/>
    <w:rsid w:val="003654ED"/>
    <w:rsid w:val="00365E06"/>
    <w:rsid w:val="00365FD5"/>
    <w:rsid w:val="003660AA"/>
    <w:rsid w:val="00366186"/>
    <w:rsid w:val="00366827"/>
    <w:rsid w:val="00367C08"/>
    <w:rsid w:val="003715B8"/>
    <w:rsid w:val="00371A7B"/>
    <w:rsid w:val="003728F1"/>
    <w:rsid w:val="003735D2"/>
    <w:rsid w:val="0037478F"/>
    <w:rsid w:val="00375A8D"/>
    <w:rsid w:val="00376A50"/>
    <w:rsid w:val="00376CF0"/>
    <w:rsid w:val="0037726D"/>
    <w:rsid w:val="00381E4B"/>
    <w:rsid w:val="003827C9"/>
    <w:rsid w:val="003837BA"/>
    <w:rsid w:val="003841D5"/>
    <w:rsid w:val="00384566"/>
    <w:rsid w:val="003859DA"/>
    <w:rsid w:val="00385BA5"/>
    <w:rsid w:val="00386EE1"/>
    <w:rsid w:val="0038709A"/>
    <w:rsid w:val="0038793B"/>
    <w:rsid w:val="00391DDA"/>
    <w:rsid w:val="00393BC8"/>
    <w:rsid w:val="00397FF4"/>
    <w:rsid w:val="003A1FD1"/>
    <w:rsid w:val="003A26F2"/>
    <w:rsid w:val="003A3FA4"/>
    <w:rsid w:val="003A3FA7"/>
    <w:rsid w:val="003A4391"/>
    <w:rsid w:val="003A4D06"/>
    <w:rsid w:val="003A6E53"/>
    <w:rsid w:val="003B37A4"/>
    <w:rsid w:val="003B391C"/>
    <w:rsid w:val="003B5E8C"/>
    <w:rsid w:val="003B6C10"/>
    <w:rsid w:val="003B755A"/>
    <w:rsid w:val="003C147B"/>
    <w:rsid w:val="003C2500"/>
    <w:rsid w:val="003C5C30"/>
    <w:rsid w:val="003C6E7C"/>
    <w:rsid w:val="003C77F3"/>
    <w:rsid w:val="003D42D0"/>
    <w:rsid w:val="003D4998"/>
    <w:rsid w:val="003D5AF6"/>
    <w:rsid w:val="003D5FAB"/>
    <w:rsid w:val="003D77C8"/>
    <w:rsid w:val="003E0E05"/>
    <w:rsid w:val="003E170D"/>
    <w:rsid w:val="003E20EC"/>
    <w:rsid w:val="003E310E"/>
    <w:rsid w:val="003E441C"/>
    <w:rsid w:val="003E6B34"/>
    <w:rsid w:val="003E7A56"/>
    <w:rsid w:val="003F1A78"/>
    <w:rsid w:val="003F3EC4"/>
    <w:rsid w:val="003F493F"/>
    <w:rsid w:val="003F4A76"/>
    <w:rsid w:val="003F4DD3"/>
    <w:rsid w:val="003F5234"/>
    <w:rsid w:val="003F7880"/>
    <w:rsid w:val="003F7B57"/>
    <w:rsid w:val="003F7E69"/>
    <w:rsid w:val="0040063E"/>
    <w:rsid w:val="0040125B"/>
    <w:rsid w:val="00402667"/>
    <w:rsid w:val="00404612"/>
    <w:rsid w:val="00406EB4"/>
    <w:rsid w:val="00406F53"/>
    <w:rsid w:val="00406FBD"/>
    <w:rsid w:val="004107CB"/>
    <w:rsid w:val="00412367"/>
    <w:rsid w:val="004126E8"/>
    <w:rsid w:val="004129DB"/>
    <w:rsid w:val="00413805"/>
    <w:rsid w:val="004142E7"/>
    <w:rsid w:val="00415A8B"/>
    <w:rsid w:val="0042029A"/>
    <w:rsid w:val="00421F38"/>
    <w:rsid w:val="00426232"/>
    <w:rsid w:val="00426AED"/>
    <w:rsid w:val="004279D4"/>
    <w:rsid w:val="00430289"/>
    <w:rsid w:val="00430329"/>
    <w:rsid w:val="00432763"/>
    <w:rsid w:val="00432F53"/>
    <w:rsid w:val="00433EC1"/>
    <w:rsid w:val="0043537B"/>
    <w:rsid w:val="0043658B"/>
    <w:rsid w:val="004409C1"/>
    <w:rsid w:val="00443251"/>
    <w:rsid w:val="0044365C"/>
    <w:rsid w:val="0044444D"/>
    <w:rsid w:val="00447023"/>
    <w:rsid w:val="004505ED"/>
    <w:rsid w:val="00450B7C"/>
    <w:rsid w:val="00452779"/>
    <w:rsid w:val="0045283F"/>
    <w:rsid w:val="004535C2"/>
    <w:rsid w:val="00453F8C"/>
    <w:rsid w:val="00454379"/>
    <w:rsid w:val="00455ACD"/>
    <w:rsid w:val="00456F28"/>
    <w:rsid w:val="00461061"/>
    <w:rsid w:val="004610FF"/>
    <w:rsid w:val="004613E1"/>
    <w:rsid w:val="00461E7C"/>
    <w:rsid w:val="0046312A"/>
    <w:rsid w:val="00464BD6"/>
    <w:rsid w:val="00464C67"/>
    <w:rsid w:val="00470884"/>
    <w:rsid w:val="00470C13"/>
    <w:rsid w:val="00476528"/>
    <w:rsid w:val="00480F84"/>
    <w:rsid w:val="004811EB"/>
    <w:rsid w:val="0048230A"/>
    <w:rsid w:val="00484461"/>
    <w:rsid w:val="00484518"/>
    <w:rsid w:val="00484FA5"/>
    <w:rsid w:val="00485F78"/>
    <w:rsid w:val="00486778"/>
    <w:rsid w:val="004876C3"/>
    <w:rsid w:val="0048791C"/>
    <w:rsid w:val="00490947"/>
    <w:rsid w:val="00490E3D"/>
    <w:rsid w:val="00491A81"/>
    <w:rsid w:val="0049384A"/>
    <w:rsid w:val="00494672"/>
    <w:rsid w:val="00495AFE"/>
    <w:rsid w:val="004A0909"/>
    <w:rsid w:val="004A0E45"/>
    <w:rsid w:val="004A1C28"/>
    <w:rsid w:val="004A45A3"/>
    <w:rsid w:val="004A4C2A"/>
    <w:rsid w:val="004B1A6E"/>
    <w:rsid w:val="004B2725"/>
    <w:rsid w:val="004B27A4"/>
    <w:rsid w:val="004B3321"/>
    <w:rsid w:val="004B4645"/>
    <w:rsid w:val="004B470E"/>
    <w:rsid w:val="004B476A"/>
    <w:rsid w:val="004B5A0C"/>
    <w:rsid w:val="004B5DC2"/>
    <w:rsid w:val="004B6C12"/>
    <w:rsid w:val="004B6D8C"/>
    <w:rsid w:val="004B6E67"/>
    <w:rsid w:val="004B7BED"/>
    <w:rsid w:val="004C02E6"/>
    <w:rsid w:val="004C089D"/>
    <w:rsid w:val="004C1D96"/>
    <w:rsid w:val="004C2A46"/>
    <w:rsid w:val="004C48FC"/>
    <w:rsid w:val="004C69B1"/>
    <w:rsid w:val="004C6AA9"/>
    <w:rsid w:val="004D01AF"/>
    <w:rsid w:val="004D0F13"/>
    <w:rsid w:val="004D1B30"/>
    <w:rsid w:val="004D1C08"/>
    <w:rsid w:val="004D3169"/>
    <w:rsid w:val="004D43A5"/>
    <w:rsid w:val="004D4D48"/>
    <w:rsid w:val="004D521E"/>
    <w:rsid w:val="004D54D6"/>
    <w:rsid w:val="004D6D15"/>
    <w:rsid w:val="004E1546"/>
    <w:rsid w:val="004E1C89"/>
    <w:rsid w:val="004E2159"/>
    <w:rsid w:val="004E25F1"/>
    <w:rsid w:val="004E2F7D"/>
    <w:rsid w:val="004E4A2D"/>
    <w:rsid w:val="004E57C7"/>
    <w:rsid w:val="004E6506"/>
    <w:rsid w:val="004E79DA"/>
    <w:rsid w:val="004F07AB"/>
    <w:rsid w:val="004F07E2"/>
    <w:rsid w:val="004F1650"/>
    <w:rsid w:val="004F3EE3"/>
    <w:rsid w:val="004F47F1"/>
    <w:rsid w:val="004F6148"/>
    <w:rsid w:val="00501996"/>
    <w:rsid w:val="00501BC1"/>
    <w:rsid w:val="00502654"/>
    <w:rsid w:val="00502FAE"/>
    <w:rsid w:val="005034A1"/>
    <w:rsid w:val="00503508"/>
    <w:rsid w:val="00503E0D"/>
    <w:rsid w:val="00506901"/>
    <w:rsid w:val="005074C8"/>
    <w:rsid w:val="00507570"/>
    <w:rsid w:val="0051040D"/>
    <w:rsid w:val="005112F4"/>
    <w:rsid w:val="005115CF"/>
    <w:rsid w:val="005128B7"/>
    <w:rsid w:val="00512B22"/>
    <w:rsid w:val="00512BC0"/>
    <w:rsid w:val="005137C1"/>
    <w:rsid w:val="00517611"/>
    <w:rsid w:val="00520124"/>
    <w:rsid w:val="00520526"/>
    <w:rsid w:val="005219B5"/>
    <w:rsid w:val="005232FE"/>
    <w:rsid w:val="0052713A"/>
    <w:rsid w:val="0052718F"/>
    <w:rsid w:val="00527B73"/>
    <w:rsid w:val="00530557"/>
    <w:rsid w:val="00530BDF"/>
    <w:rsid w:val="00531133"/>
    <w:rsid w:val="00531968"/>
    <w:rsid w:val="005358AE"/>
    <w:rsid w:val="00535C65"/>
    <w:rsid w:val="00536502"/>
    <w:rsid w:val="00540F93"/>
    <w:rsid w:val="00541421"/>
    <w:rsid w:val="00541BAC"/>
    <w:rsid w:val="00541CC2"/>
    <w:rsid w:val="00541E98"/>
    <w:rsid w:val="0054291D"/>
    <w:rsid w:val="00543FA5"/>
    <w:rsid w:val="00544DBD"/>
    <w:rsid w:val="00545145"/>
    <w:rsid w:val="00545BF0"/>
    <w:rsid w:val="00547ED1"/>
    <w:rsid w:val="005532B7"/>
    <w:rsid w:val="00553FF2"/>
    <w:rsid w:val="00555008"/>
    <w:rsid w:val="005558D2"/>
    <w:rsid w:val="0055732A"/>
    <w:rsid w:val="00557CF4"/>
    <w:rsid w:val="0056010C"/>
    <w:rsid w:val="00562298"/>
    <w:rsid w:val="00563916"/>
    <w:rsid w:val="00564047"/>
    <w:rsid w:val="005646EF"/>
    <w:rsid w:val="005656C1"/>
    <w:rsid w:val="00565DD1"/>
    <w:rsid w:val="00570B14"/>
    <w:rsid w:val="00571A30"/>
    <w:rsid w:val="00572A77"/>
    <w:rsid w:val="00573DB3"/>
    <w:rsid w:val="00575032"/>
    <w:rsid w:val="0057751F"/>
    <w:rsid w:val="005807EF"/>
    <w:rsid w:val="005831AA"/>
    <w:rsid w:val="00583B45"/>
    <w:rsid w:val="00583EA0"/>
    <w:rsid w:val="00584C8F"/>
    <w:rsid w:val="00590117"/>
    <w:rsid w:val="00590171"/>
    <w:rsid w:val="00590885"/>
    <w:rsid w:val="00591044"/>
    <w:rsid w:val="005924B2"/>
    <w:rsid w:val="005931D9"/>
    <w:rsid w:val="00593744"/>
    <w:rsid w:val="0059645A"/>
    <w:rsid w:val="0059699B"/>
    <w:rsid w:val="00596B1C"/>
    <w:rsid w:val="005A0918"/>
    <w:rsid w:val="005A33CE"/>
    <w:rsid w:val="005A527C"/>
    <w:rsid w:val="005A538F"/>
    <w:rsid w:val="005A6C95"/>
    <w:rsid w:val="005A6CA3"/>
    <w:rsid w:val="005A6FB8"/>
    <w:rsid w:val="005B1586"/>
    <w:rsid w:val="005B2A0B"/>
    <w:rsid w:val="005B317E"/>
    <w:rsid w:val="005B3DC7"/>
    <w:rsid w:val="005B3DEA"/>
    <w:rsid w:val="005B79B7"/>
    <w:rsid w:val="005C1914"/>
    <w:rsid w:val="005C1C58"/>
    <w:rsid w:val="005C2BFE"/>
    <w:rsid w:val="005C3DCD"/>
    <w:rsid w:val="005C48DA"/>
    <w:rsid w:val="005C52F9"/>
    <w:rsid w:val="005C53AC"/>
    <w:rsid w:val="005C67AE"/>
    <w:rsid w:val="005C7279"/>
    <w:rsid w:val="005C7A6F"/>
    <w:rsid w:val="005D0514"/>
    <w:rsid w:val="005D155B"/>
    <w:rsid w:val="005D2C68"/>
    <w:rsid w:val="005D3E05"/>
    <w:rsid w:val="005D58F7"/>
    <w:rsid w:val="005D5CA1"/>
    <w:rsid w:val="005D633B"/>
    <w:rsid w:val="005D63F7"/>
    <w:rsid w:val="005E04B5"/>
    <w:rsid w:val="005E0E63"/>
    <w:rsid w:val="005E2439"/>
    <w:rsid w:val="005E381F"/>
    <w:rsid w:val="005E645F"/>
    <w:rsid w:val="005E6E37"/>
    <w:rsid w:val="005F3AF6"/>
    <w:rsid w:val="005F72DA"/>
    <w:rsid w:val="00600B2B"/>
    <w:rsid w:val="00601714"/>
    <w:rsid w:val="00602709"/>
    <w:rsid w:val="00603010"/>
    <w:rsid w:val="00604AF4"/>
    <w:rsid w:val="006064B2"/>
    <w:rsid w:val="00610537"/>
    <w:rsid w:val="006122A6"/>
    <w:rsid w:val="00612C4E"/>
    <w:rsid w:val="00614377"/>
    <w:rsid w:val="00614B08"/>
    <w:rsid w:val="00616CFE"/>
    <w:rsid w:val="006205B3"/>
    <w:rsid w:val="0062069F"/>
    <w:rsid w:val="00621E09"/>
    <w:rsid w:val="00623F46"/>
    <w:rsid w:val="00624047"/>
    <w:rsid w:val="006244A9"/>
    <w:rsid w:val="0062450B"/>
    <w:rsid w:val="006249EE"/>
    <w:rsid w:val="0062597B"/>
    <w:rsid w:val="006259FF"/>
    <w:rsid w:val="00627B41"/>
    <w:rsid w:val="00631263"/>
    <w:rsid w:val="00632083"/>
    <w:rsid w:val="0063562C"/>
    <w:rsid w:val="00635BBC"/>
    <w:rsid w:val="00636DDA"/>
    <w:rsid w:val="00641061"/>
    <w:rsid w:val="00643029"/>
    <w:rsid w:val="006435E6"/>
    <w:rsid w:val="00643A01"/>
    <w:rsid w:val="00645BDF"/>
    <w:rsid w:val="00646857"/>
    <w:rsid w:val="00647C16"/>
    <w:rsid w:val="0065025D"/>
    <w:rsid w:val="0065254E"/>
    <w:rsid w:val="00652FDC"/>
    <w:rsid w:val="00654237"/>
    <w:rsid w:val="00654A05"/>
    <w:rsid w:val="00655DD5"/>
    <w:rsid w:val="006563BE"/>
    <w:rsid w:val="00660267"/>
    <w:rsid w:val="00660784"/>
    <w:rsid w:val="00660C0F"/>
    <w:rsid w:val="00662A16"/>
    <w:rsid w:val="00662D75"/>
    <w:rsid w:val="006657DA"/>
    <w:rsid w:val="00667228"/>
    <w:rsid w:val="006679F5"/>
    <w:rsid w:val="00670BC7"/>
    <w:rsid w:val="0067129B"/>
    <w:rsid w:val="006714FD"/>
    <w:rsid w:val="00671E83"/>
    <w:rsid w:val="0067285C"/>
    <w:rsid w:val="00672D8D"/>
    <w:rsid w:val="00673873"/>
    <w:rsid w:val="0067497D"/>
    <w:rsid w:val="00675506"/>
    <w:rsid w:val="0067746C"/>
    <w:rsid w:val="006800F7"/>
    <w:rsid w:val="006811C7"/>
    <w:rsid w:val="0068177C"/>
    <w:rsid w:val="006836AB"/>
    <w:rsid w:val="00684D32"/>
    <w:rsid w:val="00685534"/>
    <w:rsid w:val="00686178"/>
    <w:rsid w:val="00686799"/>
    <w:rsid w:val="0068754A"/>
    <w:rsid w:val="00690F5E"/>
    <w:rsid w:val="006910FA"/>
    <w:rsid w:val="006A1E67"/>
    <w:rsid w:val="006A27A7"/>
    <w:rsid w:val="006A2900"/>
    <w:rsid w:val="006A38E1"/>
    <w:rsid w:val="006A3F90"/>
    <w:rsid w:val="006A41B4"/>
    <w:rsid w:val="006A5176"/>
    <w:rsid w:val="006A7318"/>
    <w:rsid w:val="006B0B24"/>
    <w:rsid w:val="006B11FF"/>
    <w:rsid w:val="006B2124"/>
    <w:rsid w:val="006B4DB5"/>
    <w:rsid w:val="006C1337"/>
    <w:rsid w:val="006C5BA5"/>
    <w:rsid w:val="006C5DB4"/>
    <w:rsid w:val="006C6D9F"/>
    <w:rsid w:val="006D0292"/>
    <w:rsid w:val="006D2535"/>
    <w:rsid w:val="006D2F05"/>
    <w:rsid w:val="006D2FA3"/>
    <w:rsid w:val="006D48DB"/>
    <w:rsid w:val="006D5268"/>
    <w:rsid w:val="006D5299"/>
    <w:rsid w:val="006D569A"/>
    <w:rsid w:val="006D6E90"/>
    <w:rsid w:val="006E25F7"/>
    <w:rsid w:val="006E388D"/>
    <w:rsid w:val="006E4A3D"/>
    <w:rsid w:val="006E4E5F"/>
    <w:rsid w:val="006E58FB"/>
    <w:rsid w:val="006E79DB"/>
    <w:rsid w:val="006F1841"/>
    <w:rsid w:val="006F292D"/>
    <w:rsid w:val="006F496A"/>
    <w:rsid w:val="006F49C6"/>
    <w:rsid w:val="006F5D37"/>
    <w:rsid w:val="006F64B6"/>
    <w:rsid w:val="006F6537"/>
    <w:rsid w:val="006F76F3"/>
    <w:rsid w:val="00700C91"/>
    <w:rsid w:val="007015DA"/>
    <w:rsid w:val="007030EE"/>
    <w:rsid w:val="0070336B"/>
    <w:rsid w:val="00704AF8"/>
    <w:rsid w:val="00705740"/>
    <w:rsid w:val="00706569"/>
    <w:rsid w:val="00706EB3"/>
    <w:rsid w:val="00707311"/>
    <w:rsid w:val="00711E48"/>
    <w:rsid w:val="00712948"/>
    <w:rsid w:val="00713D2C"/>
    <w:rsid w:val="0071475F"/>
    <w:rsid w:val="00714AA8"/>
    <w:rsid w:val="00717A41"/>
    <w:rsid w:val="00717EE7"/>
    <w:rsid w:val="00721F4F"/>
    <w:rsid w:val="007245EF"/>
    <w:rsid w:val="007257C7"/>
    <w:rsid w:val="0072637C"/>
    <w:rsid w:val="00726387"/>
    <w:rsid w:val="00727BBB"/>
    <w:rsid w:val="00730FC9"/>
    <w:rsid w:val="00733F94"/>
    <w:rsid w:val="0073410A"/>
    <w:rsid w:val="00736F06"/>
    <w:rsid w:val="007411B6"/>
    <w:rsid w:val="00741335"/>
    <w:rsid w:val="0074172F"/>
    <w:rsid w:val="00742591"/>
    <w:rsid w:val="0074353B"/>
    <w:rsid w:val="007446B9"/>
    <w:rsid w:val="00745335"/>
    <w:rsid w:val="00745C90"/>
    <w:rsid w:val="00750A7F"/>
    <w:rsid w:val="0075286D"/>
    <w:rsid w:val="00754F71"/>
    <w:rsid w:val="00756283"/>
    <w:rsid w:val="0075641A"/>
    <w:rsid w:val="00757C81"/>
    <w:rsid w:val="00760BA8"/>
    <w:rsid w:val="00761979"/>
    <w:rsid w:val="007700CD"/>
    <w:rsid w:val="00770CF9"/>
    <w:rsid w:val="00771B48"/>
    <w:rsid w:val="00773095"/>
    <w:rsid w:val="00781206"/>
    <w:rsid w:val="0078152D"/>
    <w:rsid w:val="0078214A"/>
    <w:rsid w:val="00782DEB"/>
    <w:rsid w:val="00784C86"/>
    <w:rsid w:val="007861F9"/>
    <w:rsid w:val="0078627D"/>
    <w:rsid w:val="0078668B"/>
    <w:rsid w:val="0078702C"/>
    <w:rsid w:val="00791279"/>
    <w:rsid w:val="00791865"/>
    <w:rsid w:val="00791C12"/>
    <w:rsid w:val="00792C65"/>
    <w:rsid w:val="00792E6D"/>
    <w:rsid w:val="00793747"/>
    <w:rsid w:val="0079431A"/>
    <w:rsid w:val="00794742"/>
    <w:rsid w:val="007965E9"/>
    <w:rsid w:val="00797C88"/>
    <w:rsid w:val="00797D34"/>
    <w:rsid w:val="007A2AA9"/>
    <w:rsid w:val="007A469C"/>
    <w:rsid w:val="007A585E"/>
    <w:rsid w:val="007A5F5D"/>
    <w:rsid w:val="007A662C"/>
    <w:rsid w:val="007A746E"/>
    <w:rsid w:val="007A7618"/>
    <w:rsid w:val="007A783A"/>
    <w:rsid w:val="007A7A92"/>
    <w:rsid w:val="007A7AF6"/>
    <w:rsid w:val="007B08FC"/>
    <w:rsid w:val="007B270F"/>
    <w:rsid w:val="007B2E44"/>
    <w:rsid w:val="007B41B7"/>
    <w:rsid w:val="007B4C95"/>
    <w:rsid w:val="007B7610"/>
    <w:rsid w:val="007C3EE3"/>
    <w:rsid w:val="007C42C3"/>
    <w:rsid w:val="007C6CB6"/>
    <w:rsid w:val="007C750E"/>
    <w:rsid w:val="007D061C"/>
    <w:rsid w:val="007D1E00"/>
    <w:rsid w:val="007D25F7"/>
    <w:rsid w:val="007D32C8"/>
    <w:rsid w:val="007D3FA4"/>
    <w:rsid w:val="007D54AC"/>
    <w:rsid w:val="007E0D25"/>
    <w:rsid w:val="007E0F98"/>
    <w:rsid w:val="007E119C"/>
    <w:rsid w:val="007E2566"/>
    <w:rsid w:val="007E3156"/>
    <w:rsid w:val="007F09A8"/>
    <w:rsid w:val="007F0E83"/>
    <w:rsid w:val="007F228F"/>
    <w:rsid w:val="007F3ECC"/>
    <w:rsid w:val="007F4A6E"/>
    <w:rsid w:val="007F5431"/>
    <w:rsid w:val="007F63A2"/>
    <w:rsid w:val="007F6ACC"/>
    <w:rsid w:val="007F6F6D"/>
    <w:rsid w:val="0080022B"/>
    <w:rsid w:val="0080218E"/>
    <w:rsid w:val="00802C19"/>
    <w:rsid w:val="00802DB7"/>
    <w:rsid w:val="0080604A"/>
    <w:rsid w:val="00810705"/>
    <w:rsid w:val="0081129B"/>
    <w:rsid w:val="0081305B"/>
    <w:rsid w:val="0081455D"/>
    <w:rsid w:val="00815357"/>
    <w:rsid w:val="00816287"/>
    <w:rsid w:val="008162B4"/>
    <w:rsid w:val="00817B07"/>
    <w:rsid w:val="00820C5E"/>
    <w:rsid w:val="00820CEB"/>
    <w:rsid w:val="0082247E"/>
    <w:rsid w:val="00822846"/>
    <w:rsid w:val="0082493F"/>
    <w:rsid w:val="008252B6"/>
    <w:rsid w:val="00826201"/>
    <w:rsid w:val="00826EE6"/>
    <w:rsid w:val="00827152"/>
    <w:rsid w:val="0083307A"/>
    <w:rsid w:val="00834809"/>
    <w:rsid w:val="00834B8B"/>
    <w:rsid w:val="008355C6"/>
    <w:rsid w:val="00835AEF"/>
    <w:rsid w:val="0083728B"/>
    <w:rsid w:val="0083799F"/>
    <w:rsid w:val="00837E06"/>
    <w:rsid w:val="00843095"/>
    <w:rsid w:val="008431A5"/>
    <w:rsid w:val="00843D25"/>
    <w:rsid w:val="00844381"/>
    <w:rsid w:val="00847671"/>
    <w:rsid w:val="00847E91"/>
    <w:rsid w:val="008509A3"/>
    <w:rsid w:val="00850D9A"/>
    <w:rsid w:val="008536E0"/>
    <w:rsid w:val="0085388F"/>
    <w:rsid w:val="00854015"/>
    <w:rsid w:val="00860A24"/>
    <w:rsid w:val="008634A2"/>
    <w:rsid w:val="008646F9"/>
    <w:rsid w:val="0086605D"/>
    <w:rsid w:val="00866807"/>
    <w:rsid w:val="00871C46"/>
    <w:rsid w:val="00873371"/>
    <w:rsid w:val="008735BF"/>
    <w:rsid w:val="008771E4"/>
    <w:rsid w:val="008778A4"/>
    <w:rsid w:val="0088252F"/>
    <w:rsid w:val="00883517"/>
    <w:rsid w:val="008846BE"/>
    <w:rsid w:val="008849F1"/>
    <w:rsid w:val="00884D2C"/>
    <w:rsid w:val="00890141"/>
    <w:rsid w:val="00890DEC"/>
    <w:rsid w:val="00890E64"/>
    <w:rsid w:val="008916A6"/>
    <w:rsid w:val="0089388F"/>
    <w:rsid w:val="008953C6"/>
    <w:rsid w:val="00896283"/>
    <w:rsid w:val="00897DB2"/>
    <w:rsid w:val="008A0816"/>
    <w:rsid w:val="008A0907"/>
    <w:rsid w:val="008A0C79"/>
    <w:rsid w:val="008A3AE8"/>
    <w:rsid w:val="008A45F0"/>
    <w:rsid w:val="008A477B"/>
    <w:rsid w:val="008A4BF5"/>
    <w:rsid w:val="008A5B52"/>
    <w:rsid w:val="008A5C2D"/>
    <w:rsid w:val="008A5EBE"/>
    <w:rsid w:val="008A6094"/>
    <w:rsid w:val="008A61EE"/>
    <w:rsid w:val="008A679F"/>
    <w:rsid w:val="008A70CA"/>
    <w:rsid w:val="008B0DBB"/>
    <w:rsid w:val="008B5CAA"/>
    <w:rsid w:val="008C03D8"/>
    <w:rsid w:val="008C09AE"/>
    <w:rsid w:val="008C0FAF"/>
    <w:rsid w:val="008C13B1"/>
    <w:rsid w:val="008C155B"/>
    <w:rsid w:val="008C4AAC"/>
    <w:rsid w:val="008C5DB5"/>
    <w:rsid w:val="008C79F5"/>
    <w:rsid w:val="008D0429"/>
    <w:rsid w:val="008D05F5"/>
    <w:rsid w:val="008D19DA"/>
    <w:rsid w:val="008D43F8"/>
    <w:rsid w:val="008D48CE"/>
    <w:rsid w:val="008D6B96"/>
    <w:rsid w:val="008E41E4"/>
    <w:rsid w:val="008E69B2"/>
    <w:rsid w:val="008E6E5B"/>
    <w:rsid w:val="008E73DC"/>
    <w:rsid w:val="008F04B0"/>
    <w:rsid w:val="008F2AD6"/>
    <w:rsid w:val="008F2FAD"/>
    <w:rsid w:val="008F3207"/>
    <w:rsid w:val="008F489E"/>
    <w:rsid w:val="008F512C"/>
    <w:rsid w:val="008F5A25"/>
    <w:rsid w:val="008F5C23"/>
    <w:rsid w:val="008F67F8"/>
    <w:rsid w:val="008F7718"/>
    <w:rsid w:val="008F7E1F"/>
    <w:rsid w:val="0090090C"/>
    <w:rsid w:val="00900E02"/>
    <w:rsid w:val="009015B1"/>
    <w:rsid w:val="009019B8"/>
    <w:rsid w:val="00903B7B"/>
    <w:rsid w:val="00907068"/>
    <w:rsid w:val="009079C3"/>
    <w:rsid w:val="00907CBA"/>
    <w:rsid w:val="0091271C"/>
    <w:rsid w:val="00912F9D"/>
    <w:rsid w:val="009135A6"/>
    <w:rsid w:val="00914376"/>
    <w:rsid w:val="009171DF"/>
    <w:rsid w:val="009177C4"/>
    <w:rsid w:val="009222C7"/>
    <w:rsid w:val="00922B2A"/>
    <w:rsid w:val="00923CFC"/>
    <w:rsid w:val="009261BB"/>
    <w:rsid w:val="00926C7F"/>
    <w:rsid w:val="00926E0B"/>
    <w:rsid w:val="0092767C"/>
    <w:rsid w:val="009307B9"/>
    <w:rsid w:val="009319ED"/>
    <w:rsid w:val="00931B56"/>
    <w:rsid w:val="00933AF7"/>
    <w:rsid w:val="00933E5B"/>
    <w:rsid w:val="0093472C"/>
    <w:rsid w:val="00935A0A"/>
    <w:rsid w:val="00936B1F"/>
    <w:rsid w:val="00936CD5"/>
    <w:rsid w:val="009375CD"/>
    <w:rsid w:val="00940743"/>
    <w:rsid w:val="00941EF3"/>
    <w:rsid w:val="009421CC"/>
    <w:rsid w:val="00942489"/>
    <w:rsid w:val="009428C0"/>
    <w:rsid w:val="009431F0"/>
    <w:rsid w:val="00943837"/>
    <w:rsid w:val="00943DA5"/>
    <w:rsid w:val="00946B4A"/>
    <w:rsid w:val="00947C59"/>
    <w:rsid w:val="0095044D"/>
    <w:rsid w:val="00951504"/>
    <w:rsid w:val="00953095"/>
    <w:rsid w:val="00953401"/>
    <w:rsid w:val="00961785"/>
    <w:rsid w:val="00962E7D"/>
    <w:rsid w:val="009652E2"/>
    <w:rsid w:val="009656CA"/>
    <w:rsid w:val="00966A7A"/>
    <w:rsid w:val="009672B2"/>
    <w:rsid w:val="00967506"/>
    <w:rsid w:val="0097067F"/>
    <w:rsid w:val="00973567"/>
    <w:rsid w:val="00973AE8"/>
    <w:rsid w:val="0097404A"/>
    <w:rsid w:val="00975381"/>
    <w:rsid w:val="00977167"/>
    <w:rsid w:val="00980F59"/>
    <w:rsid w:val="0098241E"/>
    <w:rsid w:val="009845FC"/>
    <w:rsid w:val="00984795"/>
    <w:rsid w:val="00985762"/>
    <w:rsid w:val="009858F6"/>
    <w:rsid w:val="00990E31"/>
    <w:rsid w:val="00991751"/>
    <w:rsid w:val="00991F43"/>
    <w:rsid w:val="00992654"/>
    <w:rsid w:val="009927C3"/>
    <w:rsid w:val="00992978"/>
    <w:rsid w:val="00993894"/>
    <w:rsid w:val="009969A9"/>
    <w:rsid w:val="009A49FB"/>
    <w:rsid w:val="009A5F00"/>
    <w:rsid w:val="009A6410"/>
    <w:rsid w:val="009A740E"/>
    <w:rsid w:val="009B2430"/>
    <w:rsid w:val="009B3071"/>
    <w:rsid w:val="009B44A9"/>
    <w:rsid w:val="009B48AA"/>
    <w:rsid w:val="009B5831"/>
    <w:rsid w:val="009B5A49"/>
    <w:rsid w:val="009B641F"/>
    <w:rsid w:val="009B737D"/>
    <w:rsid w:val="009B73FC"/>
    <w:rsid w:val="009C0490"/>
    <w:rsid w:val="009C0F4D"/>
    <w:rsid w:val="009C2311"/>
    <w:rsid w:val="009C4F3C"/>
    <w:rsid w:val="009C524F"/>
    <w:rsid w:val="009D1A92"/>
    <w:rsid w:val="009D2131"/>
    <w:rsid w:val="009D3D1B"/>
    <w:rsid w:val="009D3DF4"/>
    <w:rsid w:val="009E1572"/>
    <w:rsid w:val="009E2620"/>
    <w:rsid w:val="009E262D"/>
    <w:rsid w:val="009E535E"/>
    <w:rsid w:val="009E5C9A"/>
    <w:rsid w:val="009E7726"/>
    <w:rsid w:val="009F2AE4"/>
    <w:rsid w:val="009F2E68"/>
    <w:rsid w:val="009F4C09"/>
    <w:rsid w:val="009F5412"/>
    <w:rsid w:val="009F65DB"/>
    <w:rsid w:val="009F6CFC"/>
    <w:rsid w:val="00A00D0A"/>
    <w:rsid w:val="00A018D2"/>
    <w:rsid w:val="00A0196D"/>
    <w:rsid w:val="00A02C42"/>
    <w:rsid w:val="00A02F94"/>
    <w:rsid w:val="00A034E4"/>
    <w:rsid w:val="00A03537"/>
    <w:rsid w:val="00A064E4"/>
    <w:rsid w:val="00A1026A"/>
    <w:rsid w:val="00A11965"/>
    <w:rsid w:val="00A124CD"/>
    <w:rsid w:val="00A12C45"/>
    <w:rsid w:val="00A156B3"/>
    <w:rsid w:val="00A21494"/>
    <w:rsid w:val="00A24B2D"/>
    <w:rsid w:val="00A24C1D"/>
    <w:rsid w:val="00A266C4"/>
    <w:rsid w:val="00A26A16"/>
    <w:rsid w:val="00A314A3"/>
    <w:rsid w:val="00A316A2"/>
    <w:rsid w:val="00A356DF"/>
    <w:rsid w:val="00A35D29"/>
    <w:rsid w:val="00A3640D"/>
    <w:rsid w:val="00A372D8"/>
    <w:rsid w:val="00A373EF"/>
    <w:rsid w:val="00A4190C"/>
    <w:rsid w:val="00A47420"/>
    <w:rsid w:val="00A476B1"/>
    <w:rsid w:val="00A51A50"/>
    <w:rsid w:val="00A523E5"/>
    <w:rsid w:val="00A527FF"/>
    <w:rsid w:val="00A541DF"/>
    <w:rsid w:val="00A55815"/>
    <w:rsid w:val="00A616A4"/>
    <w:rsid w:val="00A6414D"/>
    <w:rsid w:val="00A6516C"/>
    <w:rsid w:val="00A660AB"/>
    <w:rsid w:val="00A665DB"/>
    <w:rsid w:val="00A71355"/>
    <w:rsid w:val="00A738E2"/>
    <w:rsid w:val="00A75091"/>
    <w:rsid w:val="00A7740C"/>
    <w:rsid w:val="00A83662"/>
    <w:rsid w:val="00A83EB9"/>
    <w:rsid w:val="00A8480B"/>
    <w:rsid w:val="00A86A79"/>
    <w:rsid w:val="00A86DC5"/>
    <w:rsid w:val="00A91350"/>
    <w:rsid w:val="00A94A17"/>
    <w:rsid w:val="00A97F95"/>
    <w:rsid w:val="00AA072A"/>
    <w:rsid w:val="00AA0883"/>
    <w:rsid w:val="00AA17A9"/>
    <w:rsid w:val="00AA2452"/>
    <w:rsid w:val="00AA2895"/>
    <w:rsid w:val="00AA3CC0"/>
    <w:rsid w:val="00AA563A"/>
    <w:rsid w:val="00AA5A1D"/>
    <w:rsid w:val="00AA631B"/>
    <w:rsid w:val="00AA65F9"/>
    <w:rsid w:val="00AA73A3"/>
    <w:rsid w:val="00AA7752"/>
    <w:rsid w:val="00AB00F6"/>
    <w:rsid w:val="00AB0177"/>
    <w:rsid w:val="00AB290A"/>
    <w:rsid w:val="00AB294B"/>
    <w:rsid w:val="00AC1088"/>
    <w:rsid w:val="00AC4A6F"/>
    <w:rsid w:val="00AC5ABE"/>
    <w:rsid w:val="00AC6397"/>
    <w:rsid w:val="00AC674C"/>
    <w:rsid w:val="00AC747E"/>
    <w:rsid w:val="00AC79FB"/>
    <w:rsid w:val="00AC7BCE"/>
    <w:rsid w:val="00AD0124"/>
    <w:rsid w:val="00AD0618"/>
    <w:rsid w:val="00AD1688"/>
    <w:rsid w:val="00AD1696"/>
    <w:rsid w:val="00AD1BBA"/>
    <w:rsid w:val="00AD1D0F"/>
    <w:rsid w:val="00AD29DD"/>
    <w:rsid w:val="00AD3AE4"/>
    <w:rsid w:val="00AD44A1"/>
    <w:rsid w:val="00AD52A3"/>
    <w:rsid w:val="00AD7B91"/>
    <w:rsid w:val="00AE2749"/>
    <w:rsid w:val="00AE457A"/>
    <w:rsid w:val="00AE7189"/>
    <w:rsid w:val="00AF1130"/>
    <w:rsid w:val="00AF2C42"/>
    <w:rsid w:val="00AF65A2"/>
    <w:rsid w:val="00AF68A3"/>
    <w:rsid w:val="00AF7B6F"/>
    <w:rsid w:val="00B01EF0"/>
    <w:rsid w:val="00B02ECE"/>
    <w:rsid w:val="00B04151"/>
    <w:rsid w:val="00B046BF"/>
    <w:rsid w:val="00B05BF1"/>
    <w:rsid w:val="00B06423"/>
    <w:rsid w:val="00B10CDA"/>
    <w:rsid w:val="00B1196A"/>
    <w:rsid w:val="00B175C5"/>
    <w:rsid w:val="00B2000F"/>
    <w:rsid w:val="00B211D5"/>
    <w:rsid w:val="00B2154D"/>
    <w:rsid w:val="00B227CC"/>
    <w:rsid w:val="00B22AB2"/>
    <w:rsid w:val="00B231D2"/>
    <w:rsid w:val="00B2338E"/>
    <w:rsid w:val="00B24627"/>
    <w:rsid w:val="00B257C0"/>
    <w:rsid w:val="00B26FF4"/>
    <w:rsid w:val="00B27677"/>
    <w:rsid w:val="00B27989"/>
    <w:rsid w:val="00B30934"/>
    <w:rsid w:val="00B3105D"/>
    <w:rsid w:val="00B32BA5"/>
    <w:rsid w:val="00B35BF3"/>
    <w:rsid w:val="00B407A5"/>
    <w:rsid w:val="00B410B3"/>
    <w:rsid w:val="00B41708"/>
    <w:rsid w:val="00B42287"/>
    <w:rsid w:val="00B43D19"/>
    <w:rsid w:val="00B44D07"/>
    <w:rsid w:val="00B477D1"/>
    <w:rsid w:val="00B5239B"/>
    <w:rsid w:val="00B526C6"/>
    <w:rsid w:val="00B540FA"/>
    <w:rsid w:val="00B54253"/>
    <w:rsid w:val="00B55C06"/>
    <w:rsid w:val="00B564F9"/>
    <w:rsid w:val="00B6081F"/>
    <w:rsid w:val="00B60FB7"/>
    <w:rsid w:val="00B61C1E"/>
    <w:rsid w:val="00B6279F"/>
    <w:rsid w:val="00B63D58"/>
    <w:rsid w:val="00B6456A"/>
    <w:rsid w:val="00B64AD6"/>
    <w:rsid w:val="00B67F64"/>
    <w:rsid w:val="00B701FE"/>
    <w:rsid w:val="00B703AB"/>
    <w:rsid w:val="00B70C1B"/>
    <w:rsid w:val="00B72279"/>
    <w:rsid w:val="00B726AF"/>
    <w:rsid w:val="00B74967"/>
    <w:rsid w:val="00B76D5C"/>
    <w:rsid w:val="00B7738C"/>
    <w:rsid w:val="00B77477"/>
    <w:rsid w:val="00B77BDA"/>
    <w:rsid w:val="00B82875"/>
    <w:rsid w:val="00B8288E"/>
    <w:rsid w:val="00B82D83"/>
    <w:rsid w:val="00B8555A"/>
    <w:rsid w:val="00B87F71"/>
    <w:rsid w:val="00B90540"/>
    <w:rsid w:val="00B90D4F"/>
    <w:rsid w:val="00B928A7"/>
    <w:rsid w:val="00B93070"/>
    <w:rsid w:val="00B9345B"/>
    <w:rsid w:val="00B95632"/>
    <w:rsid w:val="00BA0F06"/>
    <w:rsid w:val="00BA113C"/>
    <w:rsid w:val="00BA15B1"/>
    <w:rsid w:val="00BA5455"/>
    <w:rsid w:val="00BA78E4"/>
    <w:rsid w:val="00BA7EA6"/>
    <w:rsid w:val="00BB05E9"/>
    <w:rsid w:val="00BB0A6E"/>
    <w:rsid w:val="00BB2650"/>
    <w:rsid w:val="00BB4A19"/>
    <w:rsid w:val="00BB6CD1"/>
    <w:rsid w:val="00BB7443"/>
    <w:rsid w:val="00BC6A27"/>
    <w:rsid w:val="00BD035D"/>
    <w:rsid w:val="00BD0A68"/>
    <w:rsid w:val="00BD0B7B"/>
    <w:rsid w:val="00BD1AB4"/>
    <w:rsid w:val="00BD2922"/>
    <w:rsid w:val="00BD3F80"/>
    <w:rsid w:val="00BD49E2"/>
    <w:rsid w:val="00BD5B58"/>
    <w:rsid w:val="00BD6657"/>
    <w:rsid w:val="00BD7635"/>
    <w:rsid w:val="00BD7FD1"/>
    <w:rsid w:val="00BE413D"/>
    <w:rsid w:val="00BF1DAC"/>
    <w:rsid w:val="00BF5AE1"/>
    <w:rsid w:val="00BF5C10"/>
    <w:rsid w:val="00BF5FEC"/>
    <w:rsid w:val="00BF7006"/>
    <w:rsid w:val="00C01C19"/>
    <w:rsid w:val="00C021AD"/>
    <w:rsid w:val="00C04CCD"/>
    <w:rsid w:val="00C06A2F"/>
    <w:rsid w:val="00C11141"/>
    <w:rsid w:val="00C11C5D"/>
    <w:rsid w:val="00C1207D"/>
    <w:rsid w:val="00C12409"/>
    <w:rsid w:val="00C155D8"/>
    <w:rsid w:val="00C15E59"/>
    <w:rsid w:val="00C16C42"/>
    <w:rsid w:val="00C21D10"/>
    <w:rsid w:val="00C2314C"/>
    <w:rsid w:val="00C2348E"/>
    <w:rsid w:val="00C243AA"/>
    <w:rsid w:val="00C24906"/>
    <w:rsid w:val="00C254CC"/>
    <w:rsid w:val="00C26787"/>
    <w:rsid w:val="00C26A79"/>
    <w:rsid w:val="00C27955"/>
    <w:rsid w:val="00C30C56"/>
    <w:rsid w:val="00C30DB7"/>
    <w:rsid w:val="00C310EF"/>
    <w:rsid w:val="00C32023"/>
    <w:rsid w:val="00C3252C"/>
    <w:rsid w:val="00C33655"/>
    <w:rsid w:val="00C337D5"/>
    <w:rsid w:val="00C340D4"/>
    <w:rsid w:val="00C3475D"/>
    <w:rsid w:val="00C35A92"/>
    <w:rsid w:val="00C372A9"/>
    <w:rsid w:val="00C37559"/>
    <w:rsid w:val="00C37C72"/>
    <w:rsid w:val="00C40047"/>
    <w:rsid w:val="00C41B8A"/>
    <w:rsid w:val="00C4441B"/>
    <w:rsid w:val="00C44C17"/>
    <w:rsid w:val="00C45A36"/>
    <w:rsid w:val="00C465AF"/>
    <w:rsid w:val="00C46A5E"/>
    <w:rsid w:val="00C47EBA"/>
    <w:rsid w:val="00C51200"/>
    <w:rsid w:val="00C5205D"/>
    <w:rsid w:val="00C54276"/>
    <w:rsid w:val="00C54D9E"/>
    <w:rsid w:val="00C55835"/>
    <w:rsid w:val="00C558AA"/>
    <w:rsid w:val="00C57870"/>
    <w:rsid w:val="00C60A6B"/>
    <w:rsid w:val="00C6206C"/>
    <w:rsid w:val="00C625C9"/>
    <w:rsid w:val="00C64095"/>
    <w:rsid w:val="00C6442A"/>
    <w:rsid w:val="00C64599"/>
    <w:rsid w:val="00C65BEA"/>
    <w:rsid w:val="00C66088"/>
    <w:rsid w:val="00C66C0B"/>
    <w:rsid w:val="00C6783F"/>
    <w:rsid w:val="00C705D9"/>
    <w:rsid w:val="00C72CD1"/>
    <w:rsid w:val="00C732E0"/>
    <w:rsid w:val="00C77DA4"/>
    <w:rsid w:val="00C81FE6"/>
    <w:rsid w:val="00C8254B"/>
    <w:rsid w:val="00C82918"/>
    <w:rsid w:val="00C8331A"/>
    <w:rsid w:val="00C8335C"/>
    <w:rsid w:val="00C843D5"/>
    <w:rsid w:val="00C84555"/>
    <w:rsid w:val="00C85FF4"/>
    <w:rsid w:val="00C86329"/>
    <w:rsid w:val="00C87FCA"/>
    <w:rsid w:val="00C9174B"/>
    <w:rsid w:val="00C92F3C"/>
    <w:rsid w:val="00C93824"/>
    <w:rsid w:val="00C9454A"/>
    <w:rsid w:val="00C94EA1"/>
    <w:rsid w:val="00C94F5A"/>
    <w:rsid w:val="00C95418"/>
    <w:rsid w:val="00C96CED"/>
    <w:rsid w:val="00C96EDB"/>
    <w:rsid w:val="00CA0DB4"/>
    <w:rsid w:val="00CA0F41"/>
    <w:rsid w:val="00CA3245"/>
    <w:rsid w:val="00CA38EF"/>
    <w:rsid w:val="00CA56A8"/>
    <w:rsid w:val="00CA6167"/>
    <w:rsid w:val="00CA636B"/>
    <w:rsid w:val="00CB0C9D"/>
    <w:rsid w:val="00CB0F44"/>
    <w:rsid w:val="00CB1A6D"/>
    <w:rsid w:val="00CB2FE0"/>
    <w:rsid w:val="00CB46CA"/>
    <w:rsid w:val="00CB5928"/>
    <w:rsid w:val="00CB5DAC"/>
    <w:rsid w:val="00CC02D5"/>
    <w:rsid w:val="00CC1AD6"/>
    <w:rsid w:val="00CC3C81"/>
    <w:rsid w:val="00CC459A"/>
    <w:rsid w:val="00CD1272"/>
    <w:rsid w:val="00CD13F8"/>
    <w:rsid w:val="00CD2338"/>
    <w:rsid w:val="00CD3AE5"/>
    <w:rsid w:val="00CD40DD"/>
    <w:rsid w:val="00CD4F27"/>
    <w:rsid w:val="00CD624D"/>
    <w:rsid w:val="00CD690F"/>
    <w:rsid w:val="00CD6C6D"/>
    <w:rsid w:val="00CE0A01"/>
    <w:rsid w:val="00CE0E0C"/>
    <w:rsid w:val="00CE125E"/>
    <w:rsid w:val="00CE1C93"/>
    <w:rsid w:val="00CE1D5E"/>
    <w:rsid w:val="00CE26EB"/>
    <w:rsid w:val="00CE4C55"/>
    <w:rsid w:val="00CE51A0"/>
    <w:rsid w:val="00CE6014"/>
    <w:rsid w:val="00CE7776"/>
    <w:rsid w:val="00CE7CF4"/>
    <w:rsid w:val="00CF19C9"/>
    <w:rsid w:val="00CF6725"/>
    <w:rsid w:val="00CF7C2F"/>
    <w:rsid w:val="00D00AD5"/>
    <w:rsid w:val="00D00ED7"/>
    <w:rsid w:val="00D0112D"/>
    <w:rsid w:val="00D0264B"/>
    <w:rsid w:val="00D0342D"/>
    <w:rsid w:val="00D0407A"/>
    <w:rsid w:val="00D04EED"/>
    <w:rsid w:val="00D05ADC"/>
    <w:rsid w:val="00D0677A"/>
    <w:rsid w:val="00D06AB1"/>
    <w:rsid w:val="00D10DF3"/>
    <w:rsid w:val="00D15191"/>
    <w:rsid w:val="00D218A8"/>
    <w:rsid w:val="00D21E1E"/>
    <w:rsid w:val="00D25F12"/>
    <w:rsid w:val="00D2716A"/>
    <w:rsid w:val="00D27CC5"/>
    <w:rsid w:val="00D304D9"/>
    <w:rsid w:val="00D32957"/>
    <w:rsid w:val="00D33402"/>
    <w:rsid w:val="00D34150"/>
    <w:rsid w:val="00D35E98"/>
    <w:rsid w:val="00D36014"/>
    <w:rsid w:val="00D37AA5"/>
    <w:rsid w:val="00D37D26"/>
    <w:rsid w:val="00D41809"/>
    <w:rsid w:val="00D4207E"/>
    <w:rsid w:val="00D43FFD"/>
    <w:rsid w:val="00D459D7"/>
    <w:rsid w:val="00D45D7D"/>
    <w:rsid w:val="00D4664C"/>
    <w:rsid w:val="00D473C4"/>
    <w:rsid w:val="00D47B22"/>
    <w:rsid w:val="00D501C8"/>
    <w:rsid w:val="00D51E95"/>
    <w:rsid w:val="00D529CF"/>
    <w:rsid w:val="00D52D10"/>
    <w:rsid w:val="00D53C06"/>
    <w:rsid w:val="00D53D7C"/>
    <w:rsid w:val="00D54C7A"/>
    <w:rsid w:val="00D56265"/>
    <w:rsid w:val="00D57499"/>
    <w:rsid w:val="00D57FA7"/>
    <w:rsid w:val="00D60C83"/>
    <w:rsid w:val="00D63112"/>
    <w:rsid w:val="00D63D15"/>
    <w:rsid w:val="00D67597"/>
    <w:rsid w:val="00D676AF"/>
    <w:rsid w:val="00D700BB"/>
    <w:rsid w:val="00D71DAB"/>
    <w:rsid w:val="00D73986"/>
    <w:rsid w:val="00D74A36"/>
    <w:rsid w:val="00D762BE"/>
    <w:rsid w:val="00D77310"/>
    <w:rsid w:val="00D8056B"/>
    <w:rsid w:val="00D81F2A"/>
    <w:rsid w:val="00D834F6"/>
    <w:rsid w:val="00D83AF6"/>
    <w:rsid w:val="00D85B11"/>
    <w:rsid w:val="00D8702D"/>
    <w:rsid w:val="00D87427"/>
    <w:rsid w:val="00D9312B"/>
    <w:rsid w:val="00D93143"/>
    <w:rsid w:val="00D93B90"/>
    <w:rsid w:val="00D9403E"/>
    <w:rsid w:val="00D94437"/>
    <w:rsid w:val="00D94C54"/>
    <w:rsid w:val="00D95AC4"/>
    <w:rsid w:val="00DA0ECE"/>
    <w:rsid w:val="00DA27DB"/>
    <w:rsid w:val="00DA6A8C"/>
    <w:rsid w:val="00DB1068"/>
    <w:rsid w:val="00DB2F57"/>
    <w:rsid w:val="00DB2F73"/>
    <w:rsid w:val="00DB3214"/>
    <w:rsid w:val="00DB4526"/>
    <w:rsid w:val="00DB4AB4"/>
    <w:rsid w:val="00DB5B2A"/>
    <w:rsid w:val="00DB6B01"/>
    <w:rsid w:val="00DC2894"/>
    <w:rsid w:val="00DC36E1"/>
    <w:rsid w:val="00DC7153"/>
    <w:rsid w:val="00DD3BC6"/>
    <w:rsid w:val="00DD457B"/>
    <w:rsid w:val="00DD49DD"/>
    <w:rsid w:val="00DD73A5"/>
    <w:rsid w:val="00DD7588"/>
    <w:rsid w:val="00DE065E"/>
    <w:rsid w:val="00DE2636"/>
    <w:rsid w:val="00DE2B70"/>
    <w:rsid w:val="00DE39B7"/>
    <w:rsid w:val="00DE439E"/>
    <w:rsid w:val="00DE44E5"/>
    <w:rsid w:val="00DE5E1A"/>
    <w:rsid w:val="00DE62F0"/>
    <w:rsid w:val="00DF0C58"/>
    <w:rsid w:val="00DF32D9"/>
    <w:rsid w:val="00DF37C3"/>
    <w:rsid w:val="00DF392F"/>
    <w:rsid w:val="00DF4A20"/>
    <w:rsid w:val="00DF5BD2"/>
    <w:rsid w:val="00DF6119"/>
    <w:rsid w:val="00DF66D7"/>
    <w:rsid w:val="00E01387"/>
    <w:rsid w:val="00E041AC"/>
    <w:rsid w:val="00E06ABB"/>
    <w:rsid w:val="00E06EA7"/>
    <w:rsid w:val="00E06ED9"/>
    <w:rsid w:val="00E07236"/>
    <w:rsid w:val="00E10975"/>
    <w:rsid w:val="00E10A8A"/>
    <w:rsid w:val="00E10BD5"/>
    <w:rsid w:val="00E12CE2"/>
    <w:rsid w:val="00E13557"/>
    <w:rsid w:val="00E148F2"/>
    <w:rsid w:val="00E14B76"/>
    <w:rsid w:val="00E1620F"/>
    <w:rsid w:val="00E1657E"/>
    <w:rsid w:val="00E225B7"/>
    <w:rsid w:val="00E22F23"/>
    <w:rsid w:val="00E23407"/>
    <w:rsid w:val="00E24B1C"/>
    <w:rsid w:val="00E25113"/>
    <w:rsid w:val="00E2518D"/>
    <w:rsid w:val="00E26BC5"/>
    <w:rsid w:val="00E26C33"/>
    <w:rsid w:val="00E27388"/>
    <w:rsid w:val="00E31341"/>
    <w:rsid w:val="00E3228E"/>
    <w:rsid w:val="00E3351A"/>
    <w:rsid w:val="00E336F9"/>
    <w:rsid w:val="00E34E92"/>
    <w:rsid w:val="00E358D1"/>
    <w:rsid w:val="00E35EEE"/>
    <w:rsid w:val="00E3669B"/>
    <w:rsid w:val="00E366EA"/>
    <w:rsid w:val="00E36AE7"/>
    <w:rsid w:val="00E44A3B"/>
    <w:rsid w:val="00E44C46"/>
    <w:rsid w:val="00E45AB9"/>
    <w:rsid w:val="00E46C9A"/>
    <w:rsid w:val="00E50DAA"/>
    <w:rsid w:val="00E510A2"/>
    <w:rsid w:val="00E526C0"/>
    <w:rsid w:val="00E53041"/>
    <w:rsid w:val="00E53735"/>
    <w:rsid w:val="00E541C7"/>
    <w:rsid w:val="00E54E31"/>
    <w:rsid w:val="00E55A0A"/>
    <w:rsid w:val="00E5610C"/>
    <w:rsid w:val="00E578D0"/>
    <w:rsid w:val="00E57A8B"/>
    <w:rsid w:val="00E6092D"/>
    <w:rsid w:val="00E609C7"/>
    <w:rsid w:val="00E6157C"/>
    <w:rsid w:val="00E6188F"/>
    <w:rsid w:val="00E62D49"/>
    <w:rsid w:val="00E63468"/>
    <w:rsid w:val="00E63A76"/>
    <w:rsid w:val="00E64CFE"/>
    <w:rsid w:val="00E64F90"/>
    <w:rsid w:val="00E65085"/>
    <w:rsid w:val="00E652C5"/>
    <w:rsid w:val="00E67BE1"/>
    <w:rsid w:val="00E70EC4"/>
    <w:rsid w:val="00E71306"/>
    <w:rsid w:val="00E71699"/>
    <w:rsid w:val="00E71B9C"/>
    <w:rsid w:val="00E72ED2"/>
    <w:rsid w:val="00E731AD"/>
    <w:rsid w:val="00E7474A"/>
    <w:rsid w:val="00E75326"/>
    <w:rsid w:val="00E763BD"/>
    <w:rsid w:val="00E773A5"/>
    <w:rsid w:val="00E779CF"/>
    <w:rsid w:val="00E8009D"/>
    <w:rsid w:val="00E84023"/>
    <w:rsid w:val="00E866D3"/>
    <w:rsid w:val="00E92F81"/>
    <w:rsid w:val="00E94490"/>
    <w:rsid w:val="00E9491E"/>
    <w:rsid w:val="00E94BBE"/>
    <w:rsid w:val="00E9634E"/>
    <w:rsid w:val="00E96417"/>
    <w:rsid w:val="00E969E4"/>
    <w:rsid w:val="00E96DB4"/>
    <w:rsid w:val="00EA0C38"/>
    <w:rsid w:val="00EA2E81"/>
    <w:rsid w:val="00EA54A8"/>
    <w:rsid w:val="00EB2237"/>
    <w:rsid w:val="00EB3195"/>
    <w:rsid w:val="00EB417C"/>
    <w:rsid w:val="00EB4A95"/>
    <w:rsid w:val="00EB5BBB"/>
    <w:rsid w:val="00EB71AE"/>
    <w:rsid w:val="00EB7322"/>
    <w:rsid w:val="00EC3072"/>
    <w:rsid w:val="00EC40E8"/>
    <w:rsid w:val="00EC4CFD"/>
    <w:rsid w:val="00EC7638"/>
    <w:rsid w:val="00ED2248"/>
    <w:rsid w:val="00ED25D0"/>
    <w:rsid w:val="00ED2882"/>
    <w:rsid w:val="00ED308F"/>
    <w:rsid w:val="00ED3928"/>
    <w:rsid w:val="00ED458C"/>
    <w:rsid w:val="00EE051D"/>
    <w:rsid w:val="00EE0535"/>
    <w:rsid w:val="00EE0919"/>
    <w:rsid w:val="00EE1929"/>
    <w:rsid w:val="00EE22C6"/>
    <w:rsid w:val="00EE2D11"/>
    <w:rsid w:val="00EF0568"/>
    <w:rsid w:val="00EF0AB8"/>
    <w:rsid w:val="00EF0E13"/>
    <w:rsid w:val="00EF451F"/>
    <w:rsid w:val="00EF4C09"/>
    <w:rsid w:val="00EF6352"/>
    <w:rsid w:val="00EF6717"/>
    <w:rsid w:val="00EF766E"/>
    <w:rsid w:val="00EF7986"/>
    <w:rsid w:val="00F00E37"/>
    <w:rsid w:val="00F01A15"/>
    <w:rsid w:val="00F01C3A"/>
    <w:rsid w:val="00F033D3"/>
    <w:rsid w:val="00F036B7"/>
    <w:rsid w:val="00F041B4"/>
    <w:rsid w:val="00F04A2A"/>
    <w:rsid w:val="00F0649D"/>
    <w:rsid w:val="00F11DA8"/>
    <w:rsid w:val="00F15F8D"/>
    <w:rsid w:val="00F16E6A"/>
    <w:rsid w:val="00F170F6"/>
    <w:rsid w:val="00F172A7"/>
    <w:rsid w:val="00F21740"/>
    <w:rsid w:val="00F24191"/>
    <w:rsid w:val="00F2429B"/>
    <w:rsid w:val="00F24395"/>
    <w:rsid w:val="00F26610"/>
    <w:rsid w:val="00F272DC"/>
    <w:rsid w:val="00F30ABB"/>
    <w:rsid w:val="00F30CAA"/>
    <w:rsid w:val="00F30D96"/>
    <w:rsid w:val="00F31474"/>
    <w:rsid w:val="00F33721"/>
    <w:rsid w:val="00F33B08"/>
    <w:rsid w:val="00F35A9B"/>
    <w:rsid w:val="00F36C84"/>
    <w:rsid w:val="00F36EE7"/>
    <w:rsid w:val="00F400E6"/>
    <w:rsid w:val="00F43427"/>
    <w:rsid w:val="00F43767"/>
    <w:rsid w:val="00F46EEF"/>
    <w:rsid w:val="00F472C9"/>
    <w:rsid w:val="00F47954"/>
    <w:rsid w:val="00F47FB4"/>
    <w:rsid w:val="00F55061"/>
    <w:rsid w:val="00F559C0"/>
    <w:rsid w:val="00F57510"/>
    <w:rsid w:val="00F60872"/>
    <w:rsid w:val="00F60929"/>
    <w:rsid w:val="00F60C92"/>
    <w:rsid w:val="00F630A9"/>
    <w:rsid w:val="00F637F3"/>
    <w:rsid w:val="00F6632B"/>
    <w:rsid w:val="00F67705"/>
    <w:rsid w:val="00F67A55"/>
    <w:rsid w:val="00F67F06"/>
    <w:rsid w:val="00F72CD4"/>
    <w:rsid w:val="00F72D60"/>
    <w:rsid w:val="00F72EDD"/>
    <w:rsid w:val="00F73AE5"/>
    <w:rsid w:val="00F73ED0"/>
    <w:rsid w:val="00F75655"/>
    <w:rsid w:val="00F77EB5"/>
    <w:rsid w:val="00F818D6"/>
    <w:rsid w:val="00F81DC0"/>
    <w:rsid w:val="00F8327D"/>
    <w:rsid w:val="00F83C39"/>
    <w:rsid w:val="00F85337"/>
    <w:rsid w:val="00F90FE2"/>
    <w:rsid w:val="00F92391"/>
    <w:rsid w:val="00F94842"/>
    <w:rsid w:val="00F94D9E"/>
    <w:rsid w:val="00F94F4F"/>
    <w:rsid w:val="00F95FCF"/>
    <w:rsid w:val="00F967E7"/>
    <w:rsid w:val="00F97359"/>
    <w:rsid w:val="00F9752F"/>
    <w:rsid w:val="00FA07B0"/>
    <w:rsid w:val="00FA091F"/>
    <w:rsid w:val="00FA19C4"/>
    <w:rsid w:val="00FA31B8"/>
    <w:rsid w:val="00FA44FE"/>
    <w:rsid w:val="00FA4DFF"/>
    <w:rsid w:val="00FA4EC9"/>
    <w:rsid w:val="00FA536B"/>
    <w:rsid w:val="00FA5465"/>
    <w:rsid w:val="00FA6B8B"/>
    <w:rsid w:val="00FA6EE0"/>
    <w:rsid w:val="00FB049A"/>
    <w:rsid w:val="00FB06AE"/>
    <w:rsid w:val="00FB2F7A"/>
    <w:rsid w:val="00FB68AF"/>
    <w:rsid w:val="00FC1702"/>
    <w:rsid w:val="00FC260C"/>
    <w:rsid w:val="00FC28A9"/>
    <w:rsid w:val="00FC4917"/>
    <w:rsid w:val="00FC4E00"/>
    <w:rsid w:val="00FC5617"/>
    <w:rsid w:val="00FC5C04"/>
    <w:rsid w:val="00FC661A"/>
    <w:rsid w:val="00FC7193"/>
    <w:rsid w:val="00FC7B0A"/>
    <w:rsid w:val="00FC7C3A"/>
    <w:rsid w:val="00FD04F2"/>
    <w:rsid w:val="00FD11BF"/>
    <w:rsid w:val="00FD2A1D"/>
    <w:rsid w:val="00FD35C8"/>
    <w:rsid w:val="00FD7E19"/>
    <w:rsid w:val="00FD7EE6"/>
    <w:rsid w:val="00FE2A66"/>
    <w:rsid w:val="00FE2F31"/>
    <w:rsid w:val="00FE3E98"/>
    <w:rsid w:val="00FE4D71"/>
    <w:rsid w:val="00FE5836"/>
    <w:rsid w:val="00FE649B"/>
    <w:rsid w:val="00FE707C"/>
    <w:rsid w:val="00FE7C82"/>
    <w:rsid w:val="00FE7EAD"/>
    <w:rsid w:val="00FE7F5C"/>
    <w:rsid w:val="00FF2BC9"/>
    <w:rsid w:val="00FF37BB"/>
    <w:rsid w:val="00FF3D32"/>
    <w:rsid w:val="00FF47A5"/>
    <w:rsid w:val="00FF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E53BC4"/>
  <w15:docId w15:val="{F012BF21-4AF3-4A7C-BE09-F6E3ABC6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7CBA"/>
    <w:rPr>
      <w:rFonts w:ascii="Arial" w:hAnsi="Arial"/>
      <w:szCs w:val="24"/>
      <w:lang w:val="es-PE"/>
    </w:rPr>
  </w:style>
  <w:style w:type="paragraph" w:styleId="Ttulo1">
    <w:name w:val="heading 1"/>
    <w:aliases w:val="1,h1,Header 1,II+,I"/>
    <w:basedOn w:val="Ttulo2"/>
    <w:next w:val="Normal"/>
    <w:qFormat/>
    <w:rsid w:val="00907CBA"/>
    <w:pPr>
      <w:numPr>
        <w:ilvl w:val="0"/>
      </w:numPr>
      <w:outlineLvl w:val="0"/>
    </w:pPr>
    <w:rPr>
      <w:bCs/>
    </w:rPr>
  </w:style>
  <w:style w:type="paragraph" w:styleId="Ttulo2">
    <w:name w:val="heading 2"/>
    <w:aliases w:val="Car1,A,h2,A.B.C.,2,Header 2,l2,Prophead 2,H2"/>
    <w:basedOn w:val="Normal"/>
    <w:next w:val="Normal"/>
    <w:qFormat/>
    <w:rsid w:val="00907CBA"/>
    <w:pPr>
      <w:keepNext/>
      <w:numPr>
        <w:ilvl w:val="1"/>
        <w:numId w:val="5"/>
      </w:numPr>
      <w:outlineLvl w:val="1"/>
    </w:pPr>
    <w:rPr>
      <w:rFonts w:cs="Arial"/>
      <w:b/>
      <w:sz w:val="24"/>
    </w:rPr>
  </w:style>
  <w:style w:type="paragraph" w:styleId="Ttulo3">
    <w:name w:val="heading 3"/>
    <w:aliases w:val="Car"/>
    <w:basedOn w:val="Normal"/>
    <w:next w:val="Normal"/>
    <w:link w:val="Ttulo3Car"/>
    <w:qFormat/>
    <w:rsid w:val="00907CBA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07CBA"/>
    <w:pPr>
      <w:keepNext/>
      <w:jc w:val="center"/>
      <w:outlineLvl w:val="3"/>
    </w:pPr>
    <w:rPr>
      <w:b/>
      <w:bCs/>
      <w:sz w:val="32"/>
      <w:u w:val="single"/>
    </w:rPr>
  </w:style>
  <w:style w:type="paragraph" w:styleId="Ttulo5">
    <w:name w:val="heading 5"/>
    <w:basedOn w:val="Normal"/>
    <w:next w:val="Normal"/>
    <w:link w:val="Ttulo5Car"/>
    <w:qFormat/>
    <w:rsid w:val="00907CBA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Textoindependiente"/>
    <w:qFormat/>
    <w:rsid w:val="00907CBA"/>
    <w:pPr>
      <w:numPr>
        <w:ilvl w:val="5"/>
        <w:numId w:val="5"/>
      </w:numPr>
      <w:spacing w:before="160"/>
      <w:outlineLvl w:val="5"/>
    </w:pPr>
    <w:rPr>
      <w:i/>
      <w:color w:val="0000FF"/>
      <w:sz w:val="32"/>
    </w:rPr>
  </w:style>
  <w:style w:type="paragraph" w:styleId="Ttulo7">
    <w:name w:val="heading 7"/>
    <w:basedOn w:val="Normal"/>
    <w:next w:val="Textoindependiente"/>
    <w:qFormat/>
    <w:rsid w:val="00907CBA"/>
    <w:pPr>
      <w:numPr>
        <w:ilvl w:val="6"/>
        <w:numId w:val="5"/>
      </w:numPr>
      <w:spacing w:before="160"/>
      <w:outlineLvl w:val="6"/>
    </w:pPr>
    <w:rPr>
      <w:i/>
      <w:color w:val="0000FF"/>
      <w:sz w:val="32"/>
    </w:rPr>
  </w:style>
  <w:style w:type="paragraph" w:styleId="Ttulo8">
    <w:name w:val="heading 8"/>
    <w:basedOn w:val="Normal"/>
    <w:next w:val="Textoindependiente"/>
    <w:qFormat/>
    <w:rsid w:val="00907CBA"/>
    <w:pPr>
      <w:numPr>
        <w:ilvl w:val="7"/>
        <w:numId w:val="5"/>
      </w:numPr>
      <w:spacing w:before="160"/>
      <w:outlineLvl w:val="7"/>
    </w:pPr>
    <w:rPr>
      <w:i/>
      <w:color w:val="0000FF"/>
      <w:sz w:val="32"/>
    </w:rPr>
  </w:style>
  <w:style w:type="paragraph" w:styleId="Ttulo9">
    <w:name w:val="heading 9"/>
    <w:basedOn w:val="Normal"/>
    <w:next w:val="Textoindependiente"/>
    <w:qFormat/>
    <w:rsid w:val="00907CBA"/>
    <w:pPr>
      <w:numPr>
        <w:ilvl w:val="8"/>
        <w:numId w:val="5"/>
      </w:numPr>
      <w:jc w:val="both"/>
      <w:outlineLvl w:val="8"/>
    </w:pPr>
    <w:rPr>
      <w:rFonts w:cs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027BE0"/>
    <w:rPr>
      <w:sz w:val="16"/>
    </w:rPr>
  </w:style>
  <w:style w:type="paragraph" w:styleId="TDC1">
    <w:name w:val="toc 1"/>
    <w:basedOn w:val="Normal"/>
    <w:next w:val="Normal"/>
    <w:autoRedefine/>
    <w:uiPriority w:val="39"/>
    <w:rsid w:val="00C6783F"/>
    <w:pPr>
      <w:spacing w:before="120" w:after="120"/>
    </w:pPr>
    <w:rPr>
      <w:rFonts w:ascii="Cambria" w:hAnsi="Cambria"/>
      <w:bCs/>
      <w:szCs w:val="20"/>
    </w:rPr>
  </w:style>
  <w:style w:type="paragraph" w:styleId="Ttulo">
    <w:name w:val="Title"/>
    <w:basedOn w:val="Normal"/>
    <w:autoRedefine/>
    <w:qFormat/>
    <w:rsid w:val="00027BE0"/>
    <w:pPr>
      <w:spacing w:before="240" w:after="60"/>
      <w:outlineLvl w:val="0"/>
    </w:pPr>
    <w:rPr>
      <w:rFonts w:ascii="Arial Black" w:hAnsi="Arial Black" w:cs="Arial"/>
      <w:kern w:val="28"/>
      <w:sz w:val="30"/>
      <w:szCs w:val="32"/>
    </w:rPr>
  </w:style>
  <w:style w:type="paragraph" w:styleId="TDC2">
    <w:name w:val="toc 2"/>
    <w:basedOn w:val="Normal"/>
    <w:next w:val="Normal"/>
    <w:autoRedefine/>
    <w:uiPriority w:val="39"/>
    <w:qFormat/>
    <w:rsid w:val="000061E6"/>
    <w:pPr>
      <w:widowControl w:val="0"/>
      <w:tabs>
        <w:tab w:val="left" w:pos="990"/>
        <w:tab w:val="right" w:leader="dot" w:pos="9072"/>
      </w:tabs>
      <w:spacing w:line="240" w:lineRule="atLeast"/>
      <w:ind w:left="432" w:right="720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07CBA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rsid w:val="00907CBA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rsid w:val="00907CBA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rsid w:val="00907CBA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rsid w:val="00907CBA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rsid w:val="00907CBA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rsid w:val="00907CBA"/>
    <w:pPr>
      <w:ind w:left="1920"/>
    </w:pPr>
    <w:rPr>
      <w:rFonts w:ascii="Calibri" w:hAnsi="Calibri"/>
      <w:sz w:val="18"/>
      <w:szCs w:val="18"/>
    </w:rPr>
  </w:style>
  <w:style w:type="paragraph" w:styleId="Encabezado">
    <w:name w:val="header"/>
    <w:aliases w:val="h,encabezado"/>
    <w:basedOn w:val="Normal"/>
    <w:link w:val="EncabezadoCar"/>
    <w:rsid w:val="00907CB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07CBA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907CBA"/>
    <w:rPr>
      <w:color w:val="0000FF"/>
      <w:u w:val="single"/>
    </w:rPr>
  </w:style>
  <w:style w:type="character" w:styleId="Hipervnculovisitado">
    <w:name w:val="FollowedHyperlink"/>
    <w:rsid w:val="00907CBA"/>
    <w:rPr>
      <w:color w:val="800080"/>
      <w:u w:val="single"/>
    </w:rPr>
  </w:style>
  <w:style w:type="paragraph" w:styleId="Sangradetextonormal">
    <w:name w:val="Body Text Indent"/>
    <w:basedOn w:val="Normal"/>
    <w:rsid w:val="00027BE0"/>
    <w:pPr>
      <w:ind w:left="1800"/>
    </w:pPr>
  </w:style>
  <w:style w:type="paragraph" w:styleId="Textoindependiente">
    <w:name w:val="Body Text"/>
    <w:aliases w:val="ändrad, ändrad"/>
    <w:basedOn w:val="Normal"/>
    <w:rsid w:val="00907CBA"/>
    <w:pPr>
      <w:spacing w:before="40" w:after="120"/>
    </w:pPr>
  </w:style>
  <w:style w:type="paragraph" w:customStyle="1" w:styleId="infoblue">
    <w:name w:val="infoblue"/>
    <w:basedOn w:val="Normal"/>
    <w:rsid w:val="00027BE0"/>
    <w:pPr>
      <w:spacing w:after="120" w:line="240" w:lineRule="atLeast"/>
    </w:pPr>
    <w:rPr>
      <w:rFonts w:ascii="Times New Roman" w:eastAsia="Arial Unicode MS" w:hAnsi="Times New Roman"/>
      <w:i/>
      <w:iCs/>
      <w:color w:val="0000FF"/>
    </w:rPr>
  </w:style>
  <w:style w:type="character" w:styleId="Refdecomentario">
    <w:name w:val="annotation reference"/>
    <w:rsid w:val="00907CBA"/>
    <w:rPr>
      <w:sz w:val="16"/>
      <w:szCs w:val="16"/>
    </w:rPr>
  </w:style>
  <w:style w:type="character" w:styleId="Nmerodepgina">
    <w:name w:val="page number"/>
    <w:basedOn w:val="Fuentedeprrafopredeter"/>
    <w:rsid w:val="00907CBA"/>
  </w:style>
  <w:style w:type="paragraph" w:styleId="Textodeglobo">
    <w:name w:val="Balloon Text"/>
    <w:basedOn w:val="Normal"/>
    <w:semiHidden/>
    <w:rsid w:val="00907CBA"/>
    <w:rPr>
      <w:rFonts w:ascii="Tahoma" w:hAnsi="Tahoma" w:cs="Tahoma"/>
      <w:sz w:val="16"/>
      <w:szCs w:val="16"/>
    </w:rPr>
  </w:style>
  <w:style w:type="character" w:customStyle="1" w:styleId="Car1Char">
    <w:name w:val="Car1 Char"/>
    <w:rsid w:val="00027BE0"/>
    <w:rPr>
      <w:rFonts w:ascii="Arial" w:hAnsi="Arial" w:cs="Arial"/>
      <w:b/>
      <w:bCs/>
      <w:sz w:val="28"/>
      <w:lang w:val="es-MX" w:eastAsia="en-US" w:bidi="ar-SA"/>
    </w:rPr>
  </w:style>
  <w:style w:type="character" w:customStyle="1" w:styleId="CarChar">
    <w:name w:val="Car Char"/>
    <w:rsid w:val="00027BE0"/>
    <w:rPr>
      <w:rFonts w:ascii="Arial" w:hAnsi="Arial" w:cs="Arial"/>
      <w:b/>
      <w:bCs/>
      <w:sz w:val="24"/>
      <w:lang w:val="es-PE" w:eastAsia="en-US" w:bidi="ar-SA"/>
    </w:rPr>
  </w:style>
  <w:style w:type="paragraph" w:styleId="Descripcin">
    <w:name w:val="caption"/>
    <w:basedOn w:val="Normal"/>
    <w:next w:val="Normal"/>
    <w:qFormat/>
    <w:rsid w:val="00907CBA"/>
    <w:rPr>
      <w:b/>
      <w:bCs/>
      <w:szCs w:val="20"/>
    </w:rPr>
  </w:style>
  <w:style w:type="paragraph" w:customStyle="1" w:styleId="EstiloIzquierda4255pto">
    <w:name w:val="Estilo Izquierda:  42.55 pto"/>
    <w:basedOn w:val="Normal"/>
    <w:rsid w:val="00027BE0"/>
    <w:pPr>
      <w:ind w:left="851"/>
    </w:pPr>
  </w:style>
  <w:style w:type="paragraph" w:styleId="Textocomentario">
    <w:name w:val="annotation text"/>
    <w:basedOn w:val="Normal"/>
    <w:link w:val="TextocomentarioCar"/>
    <w:rsid w:val="00907CBA"/>
    <w:rPr>
      <w:szCs w:val="20"/>
    </w:rPr>
  </w:style>
  <w:style w:type="paragraph" w:styleId="Sangra2detindependiente">
    <w:name w:val="Body Text Indent 2"/>
    <w:basedOn w:val="Normal"/>
    <w:rsid w:val="00027BE0"/>
    <w:pPr>
      <w:ind w:left="1728"/>
    </w:pPr>
  </w:style>
  <w:style w:type="character" w:customStyle="1" w:styleId="style1091">
    <w:name w:val="style1091"/>
    <w:rsid w:val="00027BE0"/>
    <w:rPr>
      <w:rFonts w:ascii="Verdana" w:hAnsi="Verdana" w:hint="default"/>
      <w:sz w:val="14"/>
      <w:szCs w:val="14"/>
    </w:rPr>
  </w:style>
  <w:style w:type="paragraph" w:styleId="Textoindependiente2">
    <w:name w:val="Body Text 2"/>
    <w:basedOn w:val="Normal"/>
    <w:rsid w:val="00907CBA"/>
    <w:pPr>
      <w:spacing w:after="120" w:line="480" w:lineRule="auto"/>
    </w:pPr>
  </w:style>
  <w:style w:type="paragraph" w:styleId="Asuntodelcomentario">
    <w:name w:val="annotation subject"/>
    <w:basedOn w:val="Textocomentario"/>
    <w:next w:val="Textocomentario"/>
    <w:semiHidden/>
    <w:rsid w:val="00907CBA"/>
    <w:rPr>
      <w:b/>
      <w:bCs/>
    </w:rPr>
  </w:style>
  <w:style w:type="paragraph" w:customStyle="1" w:styleId="Ttulo3ver1">
    <w:name w:val="Título 3 ver 1"/>
    <w:basedOn w:val="Ttulo3"/>
    <w:rsid w:val="00907CBA"/>
    <w:p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rsid w:val="00907CBA"/>
    <w:pPr>
      <w:keepLines/>
      <w:widowControl w:val="0"/>
      <w:spacing w:after="120" w:line="240" w:lineRule="atLeast"/>
    </w:pPr>
    <w:rPr>
      <w:szCs w:val="20"/>
      <w:lang w:val="es-ES_tradnl" w:eastAsia="en-US"/>
    </w:rPr>
  </w:style>
  <w:style w:type="paragraph" w:styleId="Textonotaalfinal">
    <w:name w:val="endnote text"/>
    <w:basedOn w:val="Normal"/>
    <w:link w:val="TextonotaalfinalCar"/>
    <w:rsid w:val="00003F1C"/>
    <w:rPr>
      <w:rFonts w:ascii="Tahoma" w:hAnsi="Tahoma"/>
      <w:szCs w:val="20"/>
      <w:lang w:eastAsia="en-US"/>
    </w:rPr>
  </w:style>
  <w:style w:type="character" w:customStyle="1" w:styleId="TextonotaalfinalCar">
    <w:name w:val="Texto nota al final Car"/>
    <w:link w:val="Textonotaalfinal"/>
    <w:rsid w:val="00003F1C"/>
    <w:rPr>
      <w:rFonts w:ascii="Tahoma" w:hAnsi="Tahoma"/>
      <w:lang w:eastAsia="en-US"/>
    </w:rPr>
  </w:style>
  <w:style w:type="character" w:styleId="Refdenotaalfinal">
    <w:name w:val="endnote reference"/>
    <w:rsid w:val="00003F1C"/>
    <w:rPr>
      <w:vertAlign w:val="superscript"/>
    </w:rPr>
  </w:style>
  <w:style w:type="paragraph" w:customStyle="1" w:styleId="Estilo1">
    <w:name w:val="Estilo1"/>
    <w:basedOn w:val="Normal"/>
    <w:next w:val="Normal"/>
    <w:rsid w:val="00006A30"/>
    <w:pPr>
      <w:numPr>
        <w:numId w:val="1"/>
      </w:numPr>
    </w:pPr>
    <w:rPr>
      <w:rFonts w:cs="Arial"/>
      <w:sz w:val="24"/>
    </w:rPr>
  </w:style>
  <w:style w:type="table" w:styleId="Tablaconcuadrcula">
    <w:name w:val="Table Grid"/>
    <w:basedOn w:val="Tablanormal"/>
    <w:rsid w:val="00907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aliases w:val="Car Car1"/>
    <w:link w:val="Ttulo3"/>
    <w:rsid w:val="004E6506"/>
    <w:rPr>
      <w:rFonts w:ascii="Arial" w:hAnsi="Arial"/>
      <w:b/>
      <w:bCs/>
      <w:sz w:val="26"/>
      <w:szCs w:val="26"/>
    </w:rPr>
  </w:style>
  <w:style w:type="character" w:customStyle="1" w:styleId="cmdname">
    <w:name w:val="cmdname"/>
    <w:basedOn w:val="Fuentedeprrafopredeter"/>
    <w:rsid w:val="001B4608"/>
  </w:style>
  <w:style w:type="paragraph" w:styleId="Prrafodelista">
    <w:name w:val="List Paragraph"/>
    <w:basedOn w:val="Normal"/>
    <w:uiPriority w:val="34"/>
    <w:qFormat/>
    <w:rsid w:val="003069F1"/>
    <w:pPr>
      <w:ind w:left="708"/>
    </w:pPr>
  </w:style>
  <w:style w:type="paragraph" w:styleId="Revisin">
    <w:name w:val="Revision"/>
    <w:hidden/>
    <w:uiPriority w:val="99"/>
    <w:semiHidden/>
    <w:rsid w:val="007965E9"/>
    <w:rPr>
      <w:rFonts w:ascii="Tahoma" w:hAnsi="Tahoma"/>
      <w:sz w:val="18"/>
      <w:lang w:eastAsia="en-US"/>
    </w:rPr>
  </w:style>
  <w:style w:type="paragraph" w:customStyle="1" w:styleId="InfoBlue0">
    <w:name w:val="InfoBlue"/>
    <w:basedOn w:val="Normal"/>
    <w:next w:val="Textoindependiente"/>
    <w:autoRedefine/>
    <w:rsid w:val="00907CBA"/>
    <w:pPr>
      <w:widowControl w:val="0"/>
      <w:spacing w:after="120" w:line="240" w:lineRule="atLeast"/>
      <w:ind w:left="720"/>
    </w:pPr>
    <w:rPr>
      <w:rFonts w:cs="Arial"/>
      <w:color w:val="0000FF"/>
      <w:lang w:eastAsia="en-US"/>
    </w:rPr>
  </w:style>
  <w:style w:type="paragraph" w:customStyle="1" w:styleId="Comment">
    <w:name w:val="Comment"/>
    <w:basedOn w:val="Normal"/>
    <w:rsid w:val="0059699B"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i/>
      <w:iCs/>
      <w:color w:val="000080"/>
      <w:sz w:val="22"/>
      <w:szCs w:val="22"/>
      <w:lang w:val="en-US"/>
    </w:rPr>
  </w:style>
  <w:style w:type="paragraph" w:customStyle="1" w:styleId="Normalver1">
    <w:name w:val="Normal ver 1"/>
    <w:basedOn w:val="Normal"/>
    <w:rsid w:val="00907CBA"/>
    <w:pPr>
      <w:ind w:left="708"/>
    </w:pPr>
  </w:style>
  <w:style w:type="paragraph" w:customStyle="1" w:styleId="Ttulo3ver1Car">
    <w:name w:val="Título 3 ver 1 Car"/>
    <w:basedOn w:val="Ttulo3"/>
    <w:rsid w:val="00907CBA"/>
  </w:style>
  <w:style w:type="paragraph" w:customStyle="1" w:styleId="Normalver2">
    <w:name w:val="Normal ver 2"/>
    <w:basedOn w:val="Normalver1"/>
    <w:rsid w:val="00907CBA"/>
    <w:rPr>
      <w:rFonts w:cs="Arial"/>
    </w:rPr>
  </w:style>
  <w:style w:type="paragraph" w:customStyle="1" w:styleId="Normalver3">
    <w:name w:val="Normal ver 3"/>
    <w:basedOn w:val="Normalver2"/>
    <w:rsid w:val="00907CBA"/>
    <w:pPr>
      <w:jc w:val="both"/>
    </w:pPr>
  </w:style>
  <w:style w:type="paragraph" w:customStyle="1" w:styleId="Bullet1">
    <w:name w:val="Bullet 1"/>
    <w:basedOn w:val="Normal"/>
    <w:rsid w:val="00907CBA"/>
    <w:pPr>
      <w:numPr>
        <w:numId w:val="3"/>
      </w:numPr>
      <w:spacing w:after="120"/>
    </w:pPr>
  </w:style>
  <w:style w:type="paragraph" w:customStyle="1" w:styleId="ContinuarTitulo2">
    <w:name w:val="Continuar Titulo 2"/>
    <w:basedOn w:val="Normal"/>
    <w:rsid w:val="00907CBA"/>
    <w:pPr>
      <w:ind w:left="360"/>
      <w:jc w:val="both"/>
      <w:outlineLvl w:val="1"/>
    </w:pPr>
    <w:rPr>
      <w:sz w:val="22"/>
      <w:lang w:val="es-ES_tradnl"/>
    </w:rPr>
  </w:style>
  <w:style w:type="paragraph" w:customStyle="1" w:styleId="Ttulo3ver2">
    <w:name w:val="Título 3 ver 2"/>
    <w:basedOn w:val="Ttulo3ver1Car"/>
    <w:rsid w:val="00907CBA"/>
    <w:pPr>
      <w:numPr>
        <w:ilvl w:val="1"/>
        <w:numId w:val="2"/>
      </w:numPr>
      <w:tabs>
        <w:tab w:val="clear" w:pos="1080"/>
      </w:tabs>
      <w:ind w:left="720"/>
      <w:jc w:val="both"/>
    </w:pPr>
  </w:style>
  <w:style w:type="paragraph" w:customStyle="1" w:styleId="CM26">
    <w:name w:val="CM26"/>
    <w:basedOn w:val="Normal"/>
    <w:next w:val="Normal"/>
    <w:rsid w:val="00907CBA"/>
    <w:pPr>
      <w:widowControl w:val="0"/>
      <w:autoSpaceDE w:val="0"/>
      <w:autoSpaceDN w:val="0"/>
      <w:adjustRightInd w:val="0"/>
      <w:spacing w:after="233"/>
      <w:jc w:val="both"/>
    </w:pPr>
  </w:style>
  <w:style w:type="paragraph" w:customStyle="1" w:styleId="sangria01">
    <w:name w:val="sangria 01"/>
    <w:basedOn w:val="Ttulo3ver1Car"/>
    <w:rsid w:val="00907CBA"/>
    <w:pPr>
      <w:numPr>
        <w:ilvl w:val="0"/>
        <w:numId w:val="4"/>
      </w:numPr>
      <w:spacing w:line="360" w:lineRule="auto"/>
    </w:pPr>
    <w:rPr>
      <w:u w:val="single"/>
    </w:rPr>
  </w:style>
  <w:style w:type="paragraph" w:customStyle="1" w:styleId="Ttulo3ver10CarCar">
    <w:name w:val="Título 3 ver 10 Car Car"/>
    <w:basedOn w:val="Ttulo3ver1Car"/>
    <w:rsid w:val="00907CBA"/>
  </w:style>
  <w:style w:type="character" w:customStyle="1" w:styleId="CarCar">
    <w:name w:val="Car Car"/>
    <w:rsid w:val="00907CBA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3ver1CarCar">
    <w:name w:val="Título 3 ver 1 Car Car"/>
    <w:basedOn w:val="CarCar"/>
    <w:rsid w:val="00907CBA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3ver10CarCarCar">
    <w:name w:val="Título 3 ver 10 Car Car Car"/>
    <w:basedOn w:val="Ttulo3ver1CarCar"/>
    <w:rsid w:val="00907CBA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3ver1CarCar1">
    <w:name w:val="Título 3 ver 1 Car Car1"/>
    <w:rsid w:val="00907CBA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customStyle="1" w:styleId="P1">
    <w:name w:val="P1"/>
    <w:basedOn w:val="Normal"/>
    <w:rsid w:val="00907CBA"/>
  </w:style>
  <w:style w:type="paragraph" w:customStyle="1" w:styleId="P2">
    <w:name w:val="P2"/>
    <w:basedOn w:val="Normal"/>
    <w:rsid w:val="00907CBA"/>
    <w:pPr>
      <w:ind w:left="340"/>
    </w:pPr>
  </w:style>
  <w:style w:type="paragraph" w:customStyle="1" w:styleId="Tabla">
    <w:name w:val="Tabla"/>
    <w:basedOn w:val="Normal"/>
    <w:rsid w:val="00907CBA"/>
    <w:pPr>
      <w:spacing w:line="360" w:lineRule="auto"/>
    </w:pPr>
    <w:rPr>
      <w:rFonts w:ascii="Arial Narrow" w:hAnsi="Arial Narrow"/>
      <w:b/>
      <w:noProof/>
      <w:sz w:val="22"/>
      <w:szCs w:val="20"/>
      <w:lang w:val="es-ES_tradnl"/>
    </w:rPr>
  </w:style>
  <w:style w:type="paragraph" w:customStyle="1" w:styleId="Encabezadoh">
    <w:name w:val="Encabezado.h"/>
    <w:basedOn w:val="Normal"/>
    <w:rsid w:val="00907CBA"/>
    <w:pPr>
      <w:tabs>
        <w:tab w:val="center" w:pos="4252"/>
        <w:tab w:val="right" w:pos="8504"/>
      </w:tabs>
      <w:ind w:left="873"/>
      <w:jc w:val="both"/>
    </w:pPr>
    <w:rPr>
      <w:rFonts w:ascii="Garamond" w:hAnsi="Garamond"/>
      <w:sz w:val="23"/>
      <w:szCs w:val="20"/>
      <w:lang w:val="es-ES_tradnl"/>
    </w:rPr>
  </w:style>
  <w:style w:type="paragraph" w:customStyle="1" w:styleId="Estilo1Arial10ptIzquierda063cmDerecha038cm">
    <w:name w:val="Estilo 1 Arial 10 pt Izquierda:  0.63 cm Derecha:  0.38 cm"/>
    <w:basedOn w:val="Normal"/>
    <w:rsid w:val="00907CBA"/>
    <w:pPr>
      <w:ind w:left="360" w:right="214"/>
    </w:pPr>
    <w:rPr>
      <w:szCs w:val="20"/>
    </w:rPr>
  </w:style>
  <w:style w:type="character" w:customStyle="1" w:styleId="Ttulo5Car">
    <w:name w:val="Título 5 Car"/>
    <w:link w:val="Ttulo5"/>
    <w:rsid w:val="00907CBA"/>
    <w:rPr>
      <w:rFonts w:ascii="Calibri" w:hAnsi="Calibri"/>
      <w:b/>
      <w:bCs/>
      <w:i/>
      <w:iCs/>
      <w:sz w:val="26"/>
      <w:szCs w:val="26"/>
    </w:rPr>
  </w:style>
  <w:style w:type="character" w:customStyle="1" w:styleId="EncabezadoCar">
    <w:name w:val="Encabezado Car"/>
    <w:aliases w:val="h Car,encabezado Car"/>
    <w:link w:val="Encabezado"/>
    <w:rsid w:val="000061E6"/>
    <w:rPr>
      <w:rFonts w:ascii="Arial" w:hAnsi="Arial"/>
      <w:szCs w:val="24"/>
      <w:lang w:eastAsia="es-ES"/>
    </w:rPr>
  </w:style>
  <w:style w:type="character" w:customStyle="1" w:styleId="TextocomentarioCar">
    <w:name w:val="Texto comentario Car"/>
    <w:link w:val="Textocomentario"/>
    <w:rsid w:val="001F1BAE"/>
    <w:rPr>
      <w:rFonts w:ascii="Arial" w:hAnsi="Arial"/>
      <w:lang w:eastAsia="es-ES"/>
    </w:rPr>
  </w:style>
  <w:style w:type="character" w:customStyle="1" w:styleId="Ttulo4Car">
    <w:name w:val="Título 4 Car"/>
    <w:link w:val="Ttulo4"/>
    <w:rsid w:val="001F1BAE"/>
    <w:rPr>
      <w:rFonts w:ascii="Arial" w:hAnsi="Arial"/>
      <w:b/>
      <w:bCs/>
      <w:sz w:val="32"/>
      <w:szCs w:val="24"/>
      <w:u w:val="single"/>
      <w:lang w:eastAsia="es-ES"/>
    </w:rPr>
  </w:style>
  <w:style w:type="paragraph" w:customStyle="1" w:styleId="ATextoconvietas3">
    <w:name w:val="ATexto con viñetas 3"/>
    <w:basedOn w:val="Normal"/>
    <w:rsid w:val="00CA6167"/>
    <w:pPr>
      <w:numPr>
        <w:numId w:val="6"/>
      </w:numPr>
      <w:tabs>
        <w:tab w:val="left" w:pos="431"/>
      </w:tabs>
      <w:jc w:val="both"/>
    </w:pPr>
    <w:rPr>
      <w:sz w:val="22"/>
      <w:szCs w:val="20"/>
      <w:lang w:val="es-ES_tradnl" w:eastAsia="ja-JP"/>
    </w:rPr>
  </w:style>
  <w:style w:type="paragraph" w:customStyle="1" w:styleId="ATextoconviletas">
    <w:name w:val="ATexto con viletas"/>
    <w:basedOn w:val="Normal"/>
    <w:rsid w:val="00CA6167"/>
    <w:pPr>
      <w:numPr>
        <w:numId w:val="7"/>
      </w:numPr>
      <w:tabs>
        <w:tab w:val="left" w:pos="862"/>
      </w:tabs>
      <w:jc w:val="both"/>
    </w:pPr>
    <w:rPr>
      <w:sz w:val="22"/>
      <w:szCs w:val="20"/>
      <w:lang w:eastAsia="ja-JP"/>
    </w:rPr>
  </w:style>
  <w:style w:type="character" w:styleId="Textoennegrita">
    <w:name w:val="Strong"/>
    <w:uiPriority w:val="22"/>
    <w:qFormat/>
    <w:rsid w:val="00CA6167"/>
    <w:rPr>
      <w:b/>
      <w:bCs/>
    </w:rPr>
  </w:style>
  <w:style w:type="paragraph" w:styleId="NormalWeb">
    <w:name w:val="Normal (Web)"/>
    <w:basedOn w:val="Normal"/>
    <w:uiPriority w:val="99"/>
    <w:unhideWhenUsed/>
    <w:rsid w:val="00C96EDB"/>
    <w:pPr>
      <w:spacing w:before="100" w:beforeAutospacing="1" w:after="100" w:afterAutospacing="1"/>
    </w:pPr>
    <w:rPr>
      <w:rFonts w:ascii="Times New Roman" w:hAnsi="Times New Roman"/>
      <w:sz w:val="24"/>
      <w:lang w:eastAsia="es-PE"/>
    </w:rPr>
  </w:style>
  <w:style w:type="character" w:styleId="nfasis">
    <w:name w:val="Emphasis"/>
    <w:uiPriority w:val="20"/>
    <w:qFormat/>
    <w:rsid w:val="003A4391"/>
    <w:rPr>
      <w:i/>
      <w:iCs/>
    </w:rPr>
  </w:style>
  <w:style w:type="character" w:customStyle="1" w:styleId="hps">
    <w:name w:val="hps"/>
    <w:rsid w:val="00FB049A"/>
  </w:style>
  <w:style w:type="paragraph" w:customStyle="1" w:styleId="car3">
    <w:name w:val="car3"/>
    <w:basedOn w:val="Normal"/>
    <w:link w:val="car3Car"/>
    <w:qFormat/>
    <w:rsid w:val="006F49C6"/>
    <w:pPr>
      <w:numPr>
        <w:ilvl w:val="2"/>
        <w:numId w:val="13"/>
      </w:numPr>
      <w:spacing w:line="360" w:lineRule="auto"/>
    </w:pPr>
    <w:rPr>
      <w:rFonts w:ascii="Cambria" w:hAnsi="Cambria"/>
      <w:b/>
      <w:szCs w:val="20"/>
      <w:lang w:val="en-US"/>
    </w:rPr>
  </w:style>
  <w:style w:type="paragraph" w:customStyle="1" w:styleId="Default">
    <w:name w:val="Default"/>
    <w:rsid w:val="00912F9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car3Car">
    <w:name w:val="car3 Car"/>
    <w:link w:val="car3"/>
    <w:rsid w:val="006F49C6"/>
    <w:rPr>
      <w:rFonts w:ascii="Cambria" w:hAnsi="Cambria"/>
      <w:b/>
      <w:lang w:val="en-US" w:eastAsia="es-ES"/>
    </w:rPr>
  </w:style>
  <w:style w:type="paragraph" w:customStyle="1" w:styleId="a">
    <w:basedOn w:val="Normal"/>
    <w:next w:val="Normal"/>
    <w:qFormat/>
    <w:rsid w:val="001630C0"/>
    <w:rPr>
      <w:b/>
      <w:bCs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5B11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E1"/>
    <w:rPr>
      <w:color w:val="605E5C"/>
      <w:shd w:val="clear" w:color="auto" w:fill="E1DFDD"/>
    </w:rPr>
  </w:style>
  <w:style w:type="character" w:customStyle="1" w:styleId="truncate-text">
    <w:name w:val="truncate-text"/>
    <w:basedOn w:val="Fuentedeprrafopredeter"/>
    <w:rsid w:val="00CD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en-us/download/dotnet/8.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tporadowski/redis/releases/download/v5.0.14.1/Redis-x64-5.0.14.1.msi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poradowski/redis/releases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anny\est&#225;ndares\plantillaGTS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1D589E46F53B4CA557D0503A2FBC5A" ma:contentTypeVersion="2" ma:contentTypeDescription="Crear nuevo documento." ma:contentTypeScope="" ma:versionID="3c6b148a0d3cc3b61e5421253f1e6d3d">
  <xsd:schema xmlns:xsd="http://www.w3.org/2001/XMLSchema" xmlns:xs="http://www.w3.org/2001/XMLSchema" xmlns:p="http://schemas.microsoft.com/office/2006/metadata/properties" xmlns:ns2="06dc219f-3e39-4112-94ff-aa520eb15986" targetNamespace="http://schemas.microsoft.com/office/2006/metadata/properties" ma:root="true" ma:fieldsID="8171e51beb6a2abba3f4614c4f0501da" ns2:_="">
    <xsd:import namespace="06dc219f-3e39-4112-94ff-aa520eb159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c219f-3e39-4112-94ff-aa520eb15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5C0B5-4D16-46AE-81ED-D15B0521E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c219f-3e39-4112-94ff-aa520eb15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411-4373-459D-8F0B-EDDC3D4CF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6E105-42D5-4CC2-B2E1-5C13E09504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B3F0C0-9007-4F40-B60D-EF44DCDA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plantillaGTSI.dot</Template>
  <TotalTime>1433</TotalTime>
  <Pages>10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/>
  <LinksUpToDate>false</LinksUpToDate>
  <CharactersWithSpaces>3001</CharactersWithSpaces>
  <SharedDoc>false</SharedDoc>
  <HLinks>
    <vt:vector size="144" baseType="variant">
      <vt:variant>
        <vt:i4>5308495</vt:i4>
      </vt:variant>
      <vt:variant>
        <vt:i4>147</vt:i4>
      </vt:variant>
      <vt:variant>
        <vt:i4>0</vt:i4>
      </vt:variant>
      <vt:variant>
        <vt:i4>5</vt:i4>
      </vt:variant>
      <vt:variant>
        <vt:lpwstr>http://localhost/POI.Services.Host/PlanesMultisectoriales.svc</vt:lpwstr>
      </vt:variant>
      <vt:variant>
        <vt:lpwstr/>
      </vt:variant>
      <vt:variant>
        <vt:i4>4915271</vt:i4>
      </vt:variant>
      <vt:variant>
        <vt:i4>144</vt:i4>
      </vt:variant>
      <vt:variant>
        <vt:i4>0</vt:i4>
      </vt:variant>
      <vt:variant>
        <vt:i4>5</vt:i4>
      </vt:variant>
      <vt:variant>
        <vt:lpwstr>http://www.microsoft.com/en-us/download/details.aspx?id=14839</vt:lpwstr>
      </vt:variant>
      <vt:variant>
        <vt:lpwstr/>
      </vt:variant>
      <vt:variant>
        <vt:i4>5439579</vt:i4>
      </vt:variant>
      <vt:variant>
        <vt:i4>135</vt:i4>
      </vt:variant>
      <vt:variant>
        <vt:i4>0</vt:i4>
      </vt:variant>
      <vt:variant>
        <vt:i4>5</vt:i4>
      </vt:variant>
      <vt:variant>
        <vt:lpwstr>http://www.obnate.minedu.gob.pe/</vt:lpwstr>
      </vt:variant>
      <vt:variant>
        <vt:lpwstr/>
      </vt:variant>
      <vt:variant>
        <vt:i4>2162795</vt:i4>
      </vt:variant>
      <vt:variant>
        <vt:i4>117</vt:i4>
      </vt:variant>
      <vt:variant>
        <vt:i4>0</vt:i4>
      </vt:variant>
      <vt:variant>
        <vt:i4>5</vt:i4>
      </vt:variant>
      <vt:variant>
        <vt:lpwstr>http://es.wikipedia.org/wiki/Sistema_de_gesti%C3%B3n_de_base_de_datos</vt:lpwstr>
      </vt:variant>
      <vt:variant>
        <vt:lpwstr/>
      </vt:variant>
      <vt:variant>
        <vt:i4>2162795</vt:i4>
      </vt:variant>
      <vt:variant>
        <vt:i4>114</vt:i4>
      </vt:variant>
      <vt:variant>
        <vt:i4>0</vt:i4>
      </vt:variant>
      <vt:variant>
        <vt:i4>5</vt:i4>
      </vt:variant>
      <vt:variant>
        <vt:lpwstr>http://es.wikipedia.org/wiki/Sistema_de_gesti%C3%B3n_de_base_de_datos</vt:lpwstr>
      </vt:variant>
      <vt:variant>
        <vt:lpwstr/>
      </vt:variant>
      <vt:variant>
        <vt:i4>7143526</vt:i4>
      </vt:variant>
      <vt:variant>
        <vt:i4>111</vt:i4>
      </vt:variant>
      <vt:variant>
        <vt:i4>0</vt:i4>
      </vt:variant>
      <vt:variant>
        <vt:i4>5</vt:i4>
      </vt:variant>
      <vt:variant>
        <vt:lpwstr>http://antivirus.interbusca.com/glosario/SERVIDOR.html</vt:lpwstr>
      </vt:variant>
      <vt:variant>
        <vt:lpwstr/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_Toc351624457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_Toc351624456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_Toc351624455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_Toc351624454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_Toc351624453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_Toc351624452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_Toc351624451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_Toc351624450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_Toc351624449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_Toc351624448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_Toc351624447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_Toc351624446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_Toc351624445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_Toc351624444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_Toc351624443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_Toc351624442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_Toc351624441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_Toc351624440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>Nombre del Sistema</dc:subject>
  <dc:creator>Fernando Bustamante</dc:creator>
  <cp:keywords/>
  <cp:lastModifiedBy>DESARROLLADOR103_USI</cp:lastModifiedBy>
  <cp:revision>201</cp:revision>
  <cp:lastPrinted>2013-01-29T23:53:00Z</cp:lastPrinted>
  <dcterms:created xsi:type="dcterms:W3CDTF">2017-06-26T23:11:00Z</dcterms:created>
  <dcterms:modified xsi:type="dcterms:W3CDTF">2024-03-21T17:27:00Z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0x010100081D589E46F53B4CA557D0503A2FBC5A</vt:lpwstr>
  </property>
</Properties>
</file>